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BD217" w14:textId="77777777" w:rsidR="00C4462A" w:rsidRDefault="00C4462A" w:rsidP="00C4462A">
      <w:pPr>
        <w:pStyle w:val="Title"/>
        <w:jc w:val="center"/>
      </w:pPr>
    </w:p>
    <w:p w14:paraId="1F37AE53" w14:textId="77777777" w:rsidR="00C4462A" w:rsidRDefault="00C4462A" w:rsidP="00C4462A">
      <w:pPr>
        <w:pStyle w:val="Title"/>
        <w:jc w:val="center"/>
      </w:pPr>
    </w:p>
    <w:p w14:paraId="36276445" w14:textId="77777777" w:rsidR="00C4462A" w:rsidRDefault="00C4462A" w:rsidP="00C4462A">
      <w:pPr>
        <w:pStyle w:val="Title"/>
        <w:jc w:val="center"/>
      </w:pPr>
      <w:r>
        <w:t>Requirements Document</w:t>
      </w:r>
    </w:p>
    <w:p w14:paraId="203E74CC" w14:textId="77777777" w:rsidR="00C4462A" w:rsidRDefault="00C4462A" w:rsidP="00C4462A"/>
    <w:p w14:paraId="171385C3" w14:textId="77777777" w:rsidR="00C4462A" w:rsidRDefault="00C4462A" w:rsidP="00C4462A"/>
    <w:p w14:paraId="23662065" w14:textId="77777777" w:rsidR="00CA210B" w:rsidRDefault="00C4462A" w:rsidP="00CA210B">
      <w:r>
        <w:br w:type="column"/>
      </w:r>
    </w:p>
    <w:sdt>
      <w:sdtPr>
        <w:rPr>
          <w:rFonts w:ascii="Arial" w:hAnsi="Arial" w:cs="Arial"/>
          <w:b w:val="0"/>
          <w:bCs w:val="0"/>
          <w:color w:val="000000"/>
          <w:sz w:val="22"/>
          <w:szCs w:val="24"/>
          <w:lang w:val="en-AU"/>
        </w:rPr>
        <w:id w:val="-402921356"/>
        <w:docPartObj>
          <w:docPartGallery w:val="Table of Contents"/>
          <w:docPartUnique/>
        </w:docPartObj>
      </w:sdtPr>
      <w:sdtEndPr>
        <w:rPr>
          <w:noProof/>
        </w:rPr>
      </w:sdtEndPr>
      <w:sdtContent>
        <w:p w14:paraId="1FF582AF" w14:textId="5B6D3BA6" w:rsidR="00CA210B" w:rsidRDefault="00CA210B">
          <w:pPr>
            <w:pStyle w:val="TOCHeading"/>
          </w:pPr>
          <w:r>
            <w:t>Table of Contents</w:t>
          </w:r>
        </w:p>
        <w:p w14:paraId="0DA92817" w14:textId="77777777" w:rsidR="00E71CEF" w:rsidRDefault="00CA210B">
          <w:pPr>
            <w:pStyle w:val="TOC1"/>
            <w:tabs>
              <w:tab w:val="left" w:pos="438"/>
              <w:tab w:val="right" w:leader="dot" w:pos="9016"/>
            </w:tabs>
            <w:rPr>
              <w:rFonts w:eastAsiaTheme="minorEastAsia" w:cstheme="minorBidi"/>
              <w:b w:val="0"/>
              <w:noProof/>
              <w:color w:val="auto"/>
              <w:lang w:val="en-US" w:eastAsia="ja-JP"/>
            </w:rPr>
          </w:pPr>
          <w:r>
            <w:rPr>
              <w:b w:val="0"/>
            </w:rPr>
            <w:fldChar w:fldCharType="begin"/>
          </w:r>
          <w:r>
            <w:instrText xml:space="preserve"> TOC \o "1-3" \h \z \u </w:instrText>
          </w:r>
          <w:r>
            <w:rPr>
              <w:b w:val="0"/>
            </w:rPr>
            <w:fldChar w:fldCharType="separate"/>
          </w:r>
          <w:r w:rsidR="00E71CEF">
            <w:rPr>
              <w:noProof/>
            </w:rPr>
            <w:t>1.</w:t>
          </w:r>
          <w:r w:rsidR="00E71CEF">
            <w:rPr>
              <w:rFonts w:eastAsiaTheme="minorEastAsia" w:cstheme="minorBidi"/>
              <w:b w:val="0"/>
              <w:noProof/>
              <w:color w:val="auto"/>
              <w:lang w:val="en-US" w:eastAsia="ja-JP"/>
            </w:rPr>
            <w:tab/>
          </w:r>
          <w:r w:rsidR="00E71CEF">
            <w:rPr>
              <w:noProof/>
            </w:rPr>
            <w:t>Introduction</w:t>
          </w:r>
          <w:r w:rsidR="00E71CEF">
            <w:rPr>
              <w:noProof/>
            </w:rPr>
            <w:tab/>
          </w:r>
          <w:r w:rsidR="00E71CEF">
            <w:rPr>
              <w:noProof/>
            </w:rPr>
            <w:fldChar w:fldCharType="begin"/>
          </w:r>
          <w:r w:rsidR="00E71CEF">
            <w:rPr>
              <w:noProof/>
            </w:rPr>
            <w:instrText xml:space="preserve"> PAGEREF _Toc271363313 \h </w:instrText>
          </w:r>
          <w:r w:rsidR="00E71CEF">
            <w:rPr>
              <w:noProof/>
            </w:rPr>
          </w:r>
          <w:r w:rsidR="00E71CEF">
            <w:rPr>
              <w:noProof/>
            </w:rPr>
            <w:fldChar w:fldCharType="separate"/>
          </w:r>
          <w:r w:rsidR="00E71CEF">
            <w:rPr>
              <w:noProof/>
            </w:rPr>
            <w:t>3</w:t>
          </w:r>
          <w:r w:rsidR="00E71CEF">
            <w:rPr>
              <w:noProof/>
            </w:rPr>
            <w:fldChar w:fldCharType="end"/>
          </w:r>
        </w:p>
        <w:p w14:paraId="2D73BA58"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1.1.</w:t>
          </w:r>
          <w:r>
            <w:rPr>
              <w:rFonts w:eastAsiaTheme="minorEastAsia" w:cstheme="minorBidi"/>
              <w:b w:val="0"/>
              <w:noProof/>
              <w:color w:val="auto"/>
              <w:lang w:val="en-US" w:eastAsia="ja-JP"/>
            </w:rPr>
            <w:tab/>
          </w:r>
          <w:r>
            <w:rPr>
              <w:noProof/>
            </w:rPr>
            <w:t>Purpose</w:t>
          </w:r>
          <w:r>
            <w:rPr>
              <w:noProof/>
            </w:rPr>
            <w:tab/>
          </w:r>
          <w:r>
            <w:rPr>
              <w:noProof/>
            </w:rPr>
            <w:fldChar w:fldCharType="begin"/>
          </w:r>
          <w:r>
            <w:rPr>
              <w:noProof/>
            </w:rPr>
            <w:instrText xml:space="preserve"> PAGEREF _Toc271363314 \h </w:instrText>
          </w:r>
          <w:r>
            <w:rPr>
              <w:noProof/>
            </w:rPr>
          </w:r>
          <w:r>
            <w:rPr>
              <w:noProof/>
            </w:rPr>
            <w:fldChar w:fldCharType="separate"/>
          </w:r>
          <w:r>
            <w:rPr>
              <w:noProof/>
            </w:rPr>
            <w:t>3</w:t>
          </w:r>
          <w:r>
            <w:rPr>
              <w:noProof/>
            </w:rPr>
            <w:fldChar w:fldCharType="end"/>
          </w:r>
        </w:p>
        <w:p w14:paraId="4BC0A074"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1.2.</w:t>
          </w:r>
          <w:r>
            <w:rPr>
              <w:rFonts w:eastAsiaTheme="minorEastAsia" w:cstheme="minorBidi"/>
              <w:b w:val="0"/>
              <w:noProof/>
              <w:color w:val="auto"/>
              <w:lang w:val="en-US" w:eastAsia="ja-JP"/>
            </w:rPr>
            <w:tab/>
          </w:r>
          <w:r>
            <w:rPr>
              <w:noProof/>
            </w:rPr>
            <w:t>Scope</w:t>
          </w:r>
          <w:r>
            <w:rPr>
              <w:noProof/>
            </w:rPr>
            <w:tab/>
          </w:r>
          <w:r>
            <w:rPr>
              <w:noProof/>
            </w:rPr>
            <w:fldChar w:fldCharType="begin"/>
          </w:r>
          <w:r>
            <w:rPr>
              <w:noProof/>
            </w:rPr>
            <w:instrText xml:space="preserve"> PAGEREF _Toc271363315 \h </w:instrText>
          </w:r>
          <w:r>
            <w:rPr>
              <w:noProof/>
            </w:rPr>
          </w:r>
          <w:r>
            <w:rPr>
              <w:noProof/>
            </w:rPr>
            <w:fldChar w:fldCharType="separate"/>
          </w:r>
          <w:r>
            <w:rPr>
              <w:noProof/>
            </w:rPr>
            <w:t>3</w:t>
          </w:r>
          <w:r>
            <w:rPr>
              <w:noProof/>
            </w:rPr>
            <w:fldChar w:fldCharType="end"/>
          </w:r>
        </w:p>
        <w:p w14:paraId="37D85DDB"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1.3.</w:t>
          </w:r>
          <w:r>
            <w:rPr>
              <w:rFonts w:eastAsiaTheme="minorEastAsia" w:cstheme="minorBidi"/>
              <w:b w:val="0"/>
              <w:noProof/>
              <w:color w:val="auto"/>
              <w:lang w:val="en-US" w:eastAsia="ja-JP"/>
            </w:rPr>
            <w:tab/>
          </w:r>
          <w:r>
            <w:rPr>
              <w:noProof/>
            </w:rPr>
            <w:t>Definitions, Abbreviations, Acronyms</w:t>
          </w:r>
          <w:r>
            <w:rPr>
              <w:noProof/>
            </w:rPr>
            <w:tab/>
          </w:r>
          <w:r>
            <w:rPr>
              <w:noProof/>
            </w:rPr>
            <w:fldChar w:fldCharType="begin"/>
          </w:r>
          <w:r>
            <w:rPr>
              <w:noProof/>
            </w:rPr>
            <w:instrText xml:space="preserve"> PAGEREF _Toc271363316 \h </w:instrText>
          </w:r>
          <w:r>
            <w:rPr>
              <w:noProof/>
            </w:rPr>
          </w:r>
          <w:r>
            <w:rPr>
              <w:noProof/>
            </w:rPr>
            <w:fldChar w:fldCharType="separate"/>
          </w:r>
          <w:r>
            <w:rPr>
              <w:noProof/>
            </w:rPr>
            <w:t>4</w:t>
          </w:r>
          <w:r>
            <w:rPr>
              <w:noProof/>
            </w:rPr>
            <w:fldChar w:fldCharType="end"/>
          </w:r>
        </w:p>
        <w:p w14:paraId="02955AA0"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1.4.</w:t>
          </w:r>
          <w:r>
            <w:rPr>
              <w:rFonts w:eastAsiaTheme="minorEastAsia" w:cstheme="minorBidi"/>
              <w:b w:val="0"/>
              <w:noProof/>
              <w:color w:val="auto"/>
              <w:lang w:val="en-US" w:eastAsia="ja-JP"/>
            </w:rPr>
            <w:tab/>
          </w:r>
          <w:r>
            <w:rPr>
              <w:noProof/>
            </w:rPr>
            <w:t>References</w:t>
          </w:r>
          <w:r>
            <w:rPr>
              <w:noProof/>
            </w:rPr>
            <w:tab/>
          </w:r>
          <w:r>
            <w:rPr>
              <w:noProof/>
            </w:rPr>
            <w:fldChar w:fldCharType="begin"/>
          </w:r>
          <w:r>
            <w:rPr>
              <w:noProof/>
            </w:rPr>
            <w:instrText xml:space="preserve"> PAGEREF _Toc271363317 \h </w:instrText>
          </w:r>
          <w:r>
            <w:rPr>
              <w:noProof/>
            </w:rPr>
          </w:r>
          <w:r>
            <w:rPr>
              <w:noProof/>
            </w:rPr>
            <w:fldChar w:fldCharType="separate"/>
          </w:r>
          <w:r>
            <w:rPr>
              <w:noProof/>
            </w:rPr>
            <w:t>4</w:t>
          </w:r>
          <w:r>
            <w:rPr>
              <w:noProof/>
            </w:rPr>
            <w:fldChar w:fldCharType="end"/>
          </w:r>
        </w:p>
        <w:p w14:paraId="36C26B37"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1.5.</w:t>
          </w:r>
          <w:r>
            <w:rPr>
              <w:rFonts w:eastAsiaTheme="minorEastAsia" w:cstheme="minorBidi"/>
              <w:b w:val="0"/>
              <w:noProof/>
              <w:color w:val="auto"/>
              <w:lang w:val="en-US" w:eastAsia="ja-JP"/>
            </w:rPr>
            <w:tab/>
          </w:r>
          <w:r>
            <w:rPr>
              <w:noProof/>
            </w:rPr>
            <w:t>Overview</w:t>
          </w:r>
          <w:r>
            <w:rPr>
              <w:noProof/>
            </w:rPr>
            <w:tab/>
          </w:r>
          <w:r>
            <w:rPr>
              <w:noProof/>
            </w:rPr>
            <w:fldChar w:fldCharType="begin"/>
          </w:r>
          <w:r>
            <w:rPr>
              <w:noProof/>
            </w:rPr>
            <w:instrText xml:space="preserve"> PAGEREF _Toc271363318 \h </w:instrText>
          </w:r>
          <w:r>
            <w:rPr>
              <w:noProof/>
            </w:rPr>
          </w:r>
          <w:r>
            <w:rPr>
              <w:noProof/>
            </w:rPr>
            <w:fldChar w:fldCharType="separate"/>
          </w:r>
          <w:r>
            <w:rPr>
              <w:noProof/>
            </w:rPr>
            <w:t>4</w:t>
          </w:r>
          <w:r>
            <w:rPr>
              <w:noProof/>
            </w:rPr>
            <w:fldChar w:fldCharType="end"/>
          </w:r>
        </w:p>
        <w:p w14:paraId="5B97F493" w14:textId="77777777" w:rsidR="00E71CEF" w:rsidRDefault="00E71CEF">
          <w:pPr>
            <w:pStyle w:val="TOC1"/>
            <w:tabs>
              <w:tab w:val="left" w:pos="438"/>
              <w:tab w:val="right" w:leader="dot" w:pos="9016"/>
            </w:tabs>
            <w:rPr>
              <w:rFonts w:eastAsiaTheme="minorEastAsia" w:cstheme="minorBidi"/>
              <w:b w:val="0"/>
              <w:noProof/>
              <w:color w:val="auto"/>
              <w:lang w:val="en-US" w:eastAsia="ja-JP"/>
            </w:rPr>
          </w:pPr>
          <w:r>
            <w:rPr>
              <w:noProof/>
            </w:rPr>
            <w:t>2.</w:t>
          </w:r>
          <w:r>
            <w:rPr>
              <w:rFonts w:eastAsiaTheme="minorEastAsia" w:cstheme="minorBidi"/>
              <w:b w:val="0"/>
              <w:noProof/>
              <w:color w:val="auto"/>
              <w:lang w:val="en-US" w:eastAsia="ja-JP"/>
            </w:rPr>
            <w:tab/>
          </w:r>
          <w:r>
            <w:rPr>
              <w:noProof/>
            </w:rPr>
            <w:t>Overall Description</w:t>
          </w:r>
          <w:r>
            <w:rPr>
              <w:noProof/>
            </w:rPr>
            <w:tab/>
          </w:r>
          <w:r>
            <w:rPr>
              <w:noProof/>
            </w:rPr>
            <w:fldChar w:fldCharType="begin"/>
          </w:r>
          <w:r>
            <w:rPr>
              <w:noProof/>
            </w:rPr>
            <w:instrText xml:space="preserve"> PAGEREF _Toc271363319 \h </w:instrText>
          </w:r>
          <w:r>
            <w:rPr>
              <w:noProof/>
            </w:rPr>
          </w:r>
          <w:r>
            <w:rPr>
              <w:noProof/>
            </w:rPr>
            <w:fldChar w:fldCharType="separate"/>
          </w:r>
          <w:r>
            <w:rPr>
              <w:noProof/>
            </w:rPr>
            <w:t>4</w:t>
          </w:r>
          <w:r>
            <w:rPr>
              <w:noProof/>
            </w:rPr>
            <w:fldChar w:fldCharType="end"/>
          </w:r>
        </w:p>
        <w:p w14:paraId="6F8E82D7"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2.1.</w:t>
          </w:r>
          <w:r>
            <w:rPr>
              <w:rFonts w:eastAsiaTheme="minorEastAsia" w:cstheme="minorBidi"/>
              <w:b w:val="0"/>
              <w:noProof/>
              <w:color w:val="auto"/>
              <w:lang w:val="en-US" w:eastAsia="ja-JP"/>
            </w:rPr>
            <w:tab/>
          </w:r>
          <w:r>
            <w:rPr>
              <w:noProof/>
            </w:rPr>
            <w:t>Product Perspective</w:t>
          </w:r>
          <w:r>
            <w:rPr>
              <w:noProof/>
            </w:rPr>
            <w:tab/>
          </w:r>
          <w:r>
            <w:rPr>
              <w:noProof/>
            </w:rPr>
            <w:fldChar w:fldCharType="begin"/>
          </w:r>
          <w:r>
            <w:rPr>
              <w:noProof/>
            </w:rPr>
            <w:instrText xml:space="preserve"> PAGEREF _Toc271363320 \h </w:instrText>
          </w:r>
          <w:r>
            <w:rPr>
              <w:noProof/>
            </w:rPr>
          </w:r>
          <w:r>
            <w:rPr>
              <w:noProof/>
            </w:rPr>
            <w:fldChar w:fldCharType="separate"/>
          </w:r>
          <w:r>
            <w:rPr>
              <w:noProof/>
            </w:rPr>
            <w:t>4</w:t>
          </w:r>
          <w:r>
            <w:rPr>
              <w:noProof/>
            </w:rPr>
            <w:fldChar w:fldCharType="end"/>
          </w:r>
        </w:p>
        <w:p w14:paraId="493E7155"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2.2.</w:t>
          </w:r>
          <w:r>
            <w:rPr>
              <w:rFonts w:eastAsiaTheme="minorEastAsia" w:cstheme="minorBidi"/>
              <w:b w:val="0"/>
              <w:noProof/>
              <w:color w:val="auto"/>
              <w:lang w:val="en-US" w:eastAsia="ja-JP"/>
            </w:rPr>
            <w:tab/>
          </w:r>
          <w:r>
            <w:rPr>
              <w:noProof/>
            </w:rPr>
            <w:t>Product Functions</w:t>
          </w:r>
          <w:r>
            <w:rPr>
              <w:noProof/>
            </w:rPr>
            <w:tab/>
          </w:r>
          <w:r>
            <w:rPr>
              <w:noProof/>
            </w:rPr>
            <w:fldChar w:fldCharType="begin"/>
          </w:r>
          <w:r>
            <w:rPr>
              <w:noProof/>
            </w:rPr>
            <w:instrText xml:space="preserve"> PAGEREF _Toc271363321 \h </w:instrText>
          </w:r>
          <w:r>
            <w:rPr>
              <w:noProof/>
            </w:rPr>
          </w:r>
          <w:r>
            <w:rPr>
              <w:noProof/>
            </w:rPr>
            <w:fldChar w:fldCharType="separate"/>
          </w:r>
          <w:r>
            <w:rPr>
              <w:noProof/>
            </w:rPr>
            <w:t>5</w:t>
          </w:r>
          <w:r>
            <w:rPr>
              <w:noProof/>
            </w:rPr>
            <w:fldChar w:fldCharType="end"/>
          </w:r>
        </w:p>
        <w:p w14:paraId="7B8EB433"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2.3.</w:t>
          </w:r>
          <w:r>
            <w:rPr>
              <w:rFonts w:eastAsiaTheme="minorEastAsia" w:cstheme="minorBidi"/>
              <w:b w:val="0"/>
              <w:noProof/>
              <w:color w:val="auto"/>
              <w:lang w:val="en-US" w:eastAsia="ja-JP"/>
            </w:rPr>
            <w:tab/>
          </w:r>
          <w:r>
            <w:rPr>
              <w:noProof/>
            </w:rPr>
            <w:t>User Classes / Characteristics</w:t>
          </w:r>
          <w:r>
            <w:rPr>
              <w:noProof/>
            </w:rPr>
            <w:tab/>
          </w:r>
          <w:r>
            <w:rPr>
              <w:noProof/>
            </w:rPr>
            <w:fldChar w:fldCharType="begin"/>
          </w:r>
          <w:r>
            <w:rPr>
              <w:noProof/>
            </w:rPr>
            <w:instrText xml:space="preserve"> PAGEREF _Toc271363322 \h </w:instrText>
          </w:r>
          <w:r>
            <w:rPr>
              <w:noProof/>
            </w:rPr>
          </w:r>
          <w:r>
            <w:rPr>
              <w:noProof/>
            </w:rPr>
            <w:fldChar w:fldCharType="separate"/>
          </w:r>
          <w:r>
            <w:rPr>
              <w:noProof/>
            </w:rPr>
            <w:t>5</w:t>
          </w:r>
          <w:r>
            <w:rPr>
              <w:noProof/>
            </w:rPr>
            <w:fldChar w:fldCharType="end"/>
          </w:r>
        </w:p>
        <w:p w14:paraId="2CA3FF11"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2.4.</w:t>
          </w:r>
          <w:r>
            <w:rPr>
              <w:rFonts w:eastAsiaTheme="minorEastAsia" w:cstheme="minorBidi"/>
              <w:b w:val="0"/>
              <w:noProof/>
              <w:color w:val="auto"/>
              <w:lang w:val="en-US" w:eastAsia="ja-JP"/>
            </w:rPr>
            <w:tab/>
          </w:r>
          <w:r>
            <w:rPr>
              <w:noProof/>
            </w:rPr>
            <w:t>Operating Environment</w:t>
          </w:r>
          <w:r>
            <w:rPr>
              <w:noProof/>
            </w:rPr>
            <w:tab/>
          </w:r>
          <w:r>
            <w:rPr>
              <w:noProof/>
            </w:rPr>
            <w:fldChar w:fldCharType="begin"/>
          </w:r>
          <w:r>
            <w:rPr>
              <w:noProof/>
            </w:rPr>
            <w:instrText xml:space="preserve"> PAGEREF _Toc271363323 \h </w:instrText>
          </w:r>
          <w:r>
            <w:rPr>
              <w:noProof/>
            </w:rPr>
          </w:r>
          <w:r>
            <w:rPr>
              <w:noProof/>
            </w:rPr>
            <w:fldChar w:fldCharType="separate"/>
          </w:r>
          <w:r>
            <w:rPr>
              <w:noProof/>
            </w:rPr>
            <w:t>6</w:t>
          </w:r>
          <w:r>
            <w:rPr>
              <w:noProof/>
            </w:rPr>
            <w:fldChar w:fldCharType="end"/>
          </w:r>
        </w:p>
        <w:p w14:paraId="2A7CF071"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2.5.</w:t>
          </w:r>
          <w:r>
            <w:rPr>
              <w:rFonts w:eastAsiaTheme="minorEastAsia" w:cstheme="minorBidi"/>
              <w:b w:val="0"/>
              <w:noProof/>
              <w:color w:val="auto"/>
              <w:lang w:val="en-US" w:eastAsia="ja-JP"/>
            </w:rPr>
            <w:tab/>
          </w:r>
          <w:r>
            <w:rPr>
              <w:noProof/>
            </w:rPr>
            <w:t>User Documentation</w:t>
          </w:r>
          <w:r>
            <w:rPr>
              <w:noProof/>
            </w:rPr>
            <w:tab/>
          </w:r>
          <w:r>
            <w:rPr>
              <w:noProof/>
            </w:rPr>
            <w:fldChar w:fldCharType="begin"/>
          </w:r>
          <w:r>
            <w:rPr>
              <w:noProof/>
            </w:rPr>
            <w:instrText xml:space="preserve"> PAGEREF _Toc271363324 \h </w:instrText>
          </w:r>
          <w:r>
            <w:rPr>
              <w:noProof/>
            </w:rPr>
          </w:r>
          <w:r>
            <w:rPr>
              <w:noProof/>
            </w:rPr>
            <w:fldChar w:fldCharType="separate"/>
          </w:r>
          <w:r>
            <w:rPr>
              <w:noProof/>
            </w:rPr>
            <w:t>7</w:t>
          </w:r>
          <w:r>
            <w:rPr>
              <w:noProof/>
            </w:rPr>
            <w:fldChar w:fldCharType="end"/>
          </w:r>
        </w:p>
        <w:p w14:paraId="1620DA8C" w14:textId="77777777" w:rsidR="00E71CEF" w:rsidRDefault="00E71CEF">
          <w:pPr>
            <w:pStyle w:val="TOC1"/>
            <w:tabs>
              <w:tab w:val="left" w:pos="438"/>
              <w:tab w:val="right" w:leader="dot" w:pos="9016"/>
            </w:tabs>
            <w:rPr>
              <w:rFonts w:eastAsiaTheme="minorEastAsia" w:cstheme="minorBidi"/>
              <w:b w:val="0"/>
              <w:noProof/>
              <w:color w:val="auto"/>
              <w:lang w:val="en-US" w:eastAsia="ja-JP"/>
            </w:rPr>
          </w:pPr>
          <w:r>
            <w:rPr>
              <w:noProof/>
            </w:rPr>
            <w:t>3.</w:t>
          </w:r>
          <w:r>
            <w:rPr>
              <w:rFonts w:eastAsiaTheme="minorEastAsia" w:cstheme="minorBidi"/>
              <w:b w:val="0"/>
              <w:noProof/>
              <w:color w:val="auto"/>
              <w:lang w:val="en-US" w:eastAsia="ja-JP"/>
            </w:rPr>
            <w:tab/>
          </w:r>
          <w:r>
            <w:rPr>
              <w:noProof/>
            </w:rPr>
            <w:t>Requirements</w:t>
          </w:r>
          <w:r>
            <w:rPr>
              <w:noProof/>
            </w:rPr>
            <w:tab/>
          </w:r>
          <w:r>
            <w:rPr>
              <w:noProof/>
            </w:rPr>
            <w:fldChar w:fldCharType="begin"/>
          </w:r>
          <w:r>
            <w:rPr>
              <w:noProof/>
            </w:rPr>
            <w:instrText xml:space="preserve"> PAGEREF _Toc271363325 \h </w:instrText>
          </w:r>
          <w:r>
            <w:rPr>
              <w:noProof/>
            </w:rPr>
          </w:r>
          <w:r>
            <w:rPr>
              <w:noProof/>
            </w:rPr>
            <w:fldChar w:fldCharType="separate"/>
          </w:r>
          <w:r>
            <w:rPr>
              <w:noProof/>
            </w:rPr>
            <w:t>7</w:t>
          </w:r>
          <w:r>
            <w:rPr>
              <w:noProof/>
            </w:rPr>
            <w:fldChar w:fldCharType="end"/>
          </w:r>
        </w:p>
        <w:p w14:paraId="056CE8E1"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3.1.</w:t>
          </w:r>
          <w:r>
            <w:rPr>
              <w:rFonts w:eastAsiaTheme="minorEastAsia" w:cstheme="minorBidi"/>
              <w:b w:val="0"/>
              <w:noProof/>
              <w:color w:val="auto"/>
              <w:lang w:val="en-US" w:eastAsia="ja-JP"/>
            </w:rPr>
            <w:tab/>
          </w:r>
          <w:r>
            <w:rPr>
              <w:noProof/>
            </w:rPr>
            <w:t>Functional Requirements</w:t>
          </w:r>
          <w:r>
            <w:rPr>
              <w:noProof/>
            </w:rPr>
            <w:tab/>
          </w:r>
          <w:r>
            <w:rPr>
              <w:noProof/>
            </w:rPr>
            <w:fldChar w:fldCharType="begin"/>
          </w:r>
          <w:r>
            <w:rPr>
              <w:noProof/>
            </w:rPr>
            <w:instrText xml:space="preserve"> PAGEREF _Toc271363326 \h </w:instrText>
          </w:r>
          <w:r>
            <w:rPr>
              <w:noProof/>
            </w:rPr>
          </w:r>
          <w:r>
            <w:rPr>
              <w:noProof/>
            </w:rPr>
            <w:fldChar w:fldCharType="separate"/>
          </w:r>
          <w:r>
            <w:rPr>
              <w:noProof/>
            </w:rPr>
            <w:t>7</w:t>
          </w:r>
          <w:r>
            <w:rPr>
              <w:noProof/>
            </w:rPr>
            <w:fldChar w:fldCharType="end"/>
          </w:r>
        </w:p>
        <w:p w14:paraId="3E2EC62C"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3.2.</w:t>
          </w:r>
          <w:r>
            <w:rPr>
              <w:rFonts w:eastAsiaTheme="minorEastAsia" w:cstheme="minorBidi"/>
              <w:b w:val="0"/>
              <w:noProof/>
              <w:color w:val="auto"/>
              <w:lang w:val="en-US" w:eastAsia="ja-JP"/>
            </w:rPr>
            <w:tab/>
          </w:r>
          <w:r>
            <w:rPr>
              <w:noProof/>
            </w:rPr>
            <w:t>Performance Requirements</w:t>
          </w:r>
          <w:r>
            <w:rPr>
              <w:noProof/>
            </w:rPr>
            <w:tab/>
          </w:r>
          <w:r>
            <w:rPr>
              <w:noProof/>
            </w:rPr>
            <w:fldChar w:fldCharType="begin"/>
          </w:r>
          <w:r>
            <w:rPr>
              <w:noProof/>
            </w:rPr>
            <w:instrText xml:space="preserve"> PAGEREF _Toc271363327 \h </w:instrText>
          </w:r>
          <w:r>
            <w:rPr>
              <w:noProof/>
            </w:rPr>
          </w:r>
          <w:r>
            <w:rPr>
              <w:noProof/>
            </w:rPr>
            <w:fldChar w:fldCharType="separate"/>
          </w:r>
          <w:r>
            <w:rPr>
              <w:noProof/>
            </w:rPr>
            <w:t>10</w:t>
          </w:r>
          <w:r>
            <w:rPr>
              <w:noProof/>
            </w:rPr>
            <w:fldChar w:fldCharType="end"/>
          </w:r>
        </w:p>
        <w:p w14:paraId="237555EF"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3.3.</w:t>
          </w:r>
          <w:r>
            <w:rPr>
              <w:rFonts w:eastAsiaTheme="minorEastAsia" w:cstheme="minorBidi"/>
              <w:b w:val="0"/>
              <w:noProof/>
              <w:color w:val="auto"/>
              <w:lang w:val="en-US" w:eastAsia="ja-JP"/>
            </w:rPr>
            <w:tab/>
          </w:r>
          <w:r>
            <w:rPr>
              <w:noProof/>
            </w:rPr>
            <w:t>Design Implementation Requirements / Constraints</w:t>
          </w:r>
          <w:r>
            <w:rPr>
              <w:noProof/>
            </w:rPr>
            <w:tab/>
          </w:r>
          <w:r>
            <w:rPr>
              <w:noProof/>
            </w:rPr>
            <w:fldChar w:fldCharType="begin"/>
          </w:r>
          <w:r>
            <w:rPr>
              <w:noProof/>
            </w:rPr>
            <w:instrText xml:space="preserve"> PAGEREF _Toc271363328 \h </w:instrText>
          </w:r>
          <w:r>
            <w:rPr>
              <w:noProof/>
            </w:rPr>
          </w:r>
          <w:r>
            <w:rPr>
              <w:noProof/>
            </w:rPr>
            <w:fldChar w:fldCharType="separate"/>
          </w:r>
          <w:r>
            <w:rPr>
              <w:noProof/>
            </w:rPr>
            <w:t>11</w:t>
          </w:r>
          <w:r>
            <w:rPr>
              <w:noProof/>
            </w:rPr>
            <w:fldChar w:fldCharType="end"/>
          </w:r>
        </w:p>
        <w:p w14:paraId="676E8465" w14:textId="77777777" w:rsidR="00E71CEF" w:rsidRDefault="00E71CEF">
          <w:pPr>
            <w:pStyle w:val="TOC1"/>
            <w:tabs>
              <w:tab w:val="left" w:pos="636"/>
              <w:tab w:val="right" w:leader="dot" w:pos="9016"/>
            </w:tabs>
            <w:rPr>
              <w:rFonts w:eastAsiaTheme="minorEastAsia" w:cstheme="minorBidi"/>
              <w:b w:val="0"/>
              <w:noProof/>
              <w:color w:val="auto"/>
              <w:lang w:val="en-US" w:eastAsia="ja-JP"/>
            </w:rPr>
          </w:pPr>
          <w:r>
            <w:rPr>
              <w:noProof/>
            </w:rPr>
            <w:t>3.4.</w:t>
          </w:r>
          <w:r>
            <w:rPr>
              <w:rFonts w:eastAsiaTheme="minorEastAsia" w:cstheme="minorBidi"/>
              <w:b w:val="0"/>
              <w:noProof/>
              <w:color w:val="auto"/>
              <w:lang w:val="en-US" w:eastAsia="ja-JP"/>
            </w:rPr>
            <w:tab/>
          </w:r>
          <w:r>
            <w:rPr>
              <w:noProof/>
            </w:rPr>
            <w:t>Other Non-functional Requirements</w:t>
          </w:r>
          <w:r>
            <w:rPr>
              <w:noProof/>
            </w:rPr>
            <w:tab/>
          </w:r>
          <w:r>
            <w:rPr>
              <w:noProof/>
            </w:rPr>
            <w:fldChar w:fldCharType="begin"/>
          </w:r>
          <w:r>
            <w:rPr>
              <w:noProof/>
            </w:rPr>
            <w:instrText xml:space="preserve"> PAGEREF _Toc271363329 \h </w:instrText>
          </w:r>
          <w:r>
            <w:rPr>
              <w:noProof/>
            </w:rPr>
          </w:r>
          <w:r>
            <w:rPr>
              <w:noProof/>
            </w:rPr>
            <w:fldChar w:fldCharType="separate"/>
          </w:r>
          <w:r>
            <w:rPr>
              <w:noProof/>
            </w:rPr>
            <w:t>12</w:t>
          </w:r>
          <w:r>
            <w:rPr>
              <w:noProof/>
            </w:rPr>
            <w:fldChar w:fldCharType="end"/>
          </w:r>
        </w:p>
        <w:p w14:paraId="28A32BB2" w14:textId="5D6088CE" w:rsidR="00CA210B" w:rsidRDefault="00CA210B">
          <w:r>
            <w:rPr>
              <w:b/>
              <w:bCs/>
              <w:noProof/>
            </w:rPr>
            <w:fldChar w:fldCharType="end"/>
          </w:r>
        </w:p>
      </w:sdtContent>
    </w:sdt>
    <w:p w14:paraId="19A8A665" w14:textId="778F8302" w:rsidR="005901E7" w:rsidRDefault="005901E7" w:rsidP="005901E7">
      <w:pPr>
        <w:pStyle w:val="Heading1"/>
        <w:numPr>
          <w:ilvl w:val="0"/>
          <w:numId w:val="19"/>
        </w:numPr>
        <w:ind w:left="720"/>
      </w:pPr>
      <w:bookmarkStart w:id="0" w:name="_GoBack"/>
      <w:bookmarkEnd w:id="0"/>
      <w:r>
        <w:br w:type="column"/>
      </w:r>
      <w:bookmarkStart w:id="1" w:name="_Toc271363313"/>
      <w:r>
        <w:lastRenderedPageBreak/>
        <w:t>Introduction</w:t>
      </w:r>
      <w:bookmarkEnd w:id="1"/>
    </w:p>
    <w:p w14:paraId="76043BC4" w14:textId="77777777" w:rsidR="005901E7" w:rsidRDefault="005901E7" w:rsidP="005901E7">
      <w:pPr>
        <w:pStyle w:val="Heading1"/>
        <w:numPr>
          <w:ilvl w:val="1"/>
          <w:numId w:val="19"/>
        </w:numPr>
        <w:ind w:left="1152"/>
      </w:pPr>
      <w:bookmarkStart w:id="2" w:name="_Toc271363314"/>
      <w:r>
        <w:t>Purpose</w:t>
      </w:r>
      <w:bookmarkEnd w:id="2"/>
    </w:p>
    <w:p w14:paraId="6982729B" w14:textId="77777777" w:rsidR="00E20F67" w:rsidRPr="00E20F67" w:rsidRDefault="00E20F67" w:rsidP="00E20F67"/>
    <w:p w14:paraId="096B9EBF" w14:textId="4F70694F" w:rsidR="005901E7" w:rsidRPr="00611B1C" w:rsidRDefault="005901E7" w:rsidP="00AC6F68">
      <w:pPr>
        <w:spacing w:line="360" w:lineRule="auto"/>
        <w:rPr>
          <w:rFonts w:ascii="Times New Roman" w:hAnsi="Times New Roman" w:cs="Times New Roman"/>
        </w:rPr>
      </w:pPr>
      <w:r w:rsidRPr="00611B1C">
        <w:rPr>
          <w:rFonts w:ascii="Times New Roman" w:hAnsi="Times New Roman" w:cs="Times New Roman"/>
        </w:rPr>
        <w:t>The purpose of this Software Requirements Specification (SRS) is to document and communicate the functional and non-functional requirements for the healthy food application. The SRS provides a structured collection of information on the app's product perspective, the product functions, its operating environment, its characteristics, as well as user classes and user documentation. Furthermore, This SRS defines the planned system features and capabilities, establishing an understanding between the system developers and the system clients of the new application.</w:t>
      </w:r>
    </w:p>
    <w:p w14:paraId="356151B7" w14:textId="77777777" w:rsidR="005901E7" w:rsidRDefault="005901E7" w:rsidP="005901E7">
      <w:pPr>
        <w:pStyle w:val="Heading1"/>
        <w:numPr>
          <w:ilvl w:val="1"/>
          <w:numId w:val="19"/>
        </w:numPr>
      </w:pPr>
      <w:bookmarkStart w:id="3" w:name="_Toc271363315"/>
      <w:r>
        <w:t>Scope</w:t>
      </w:r>
      <w:bookmarkEnd w:id="3"/>
    </w:p>
    <w:p w14:paraId="4C738231" w14:textId="77777777" w:rsidR="00E20F67" w:rsidRPr="00E20F67" w:rsidRDefault="00E20F67" w:rsidP="00E20F67"/>
    <w:p w14:paraId="3FD8FCCE" w14:textId="77777777" w:rsidR="00E20F67" w:rsidRPr="00611B1C" w:rsidRDefault="00861D4F" w:rsidP="00AC6F68">
      <w:pPr>
        <w:spacing w:line="360" w:lineRule="auto"/>
        <w:rPr>
          <w:rFonts w:ascii="Times New Roman" w:hAnsi="Times New Roman" w:cs="Times New Roman"/>
        </w:rPr>
      </w:pPr>
      <w:r w:rsidRPr="00611B1C">
        <w:rPr>
          <w:rFonts w:ascii="Times New Roman" w:hAnsi="Times New Roman" w:cs="Times New Roman"/>
        </w:rPr>
        <w:t xml:space="preserve">As noted in the feasibility study, the developing team will develop a healthy food &amp; lifestyle app that will allow users to search and share healthy meals. The primary purpose of developing a healthy food app is to promote a healthy lifestyle to the general public as well as providing the necessary tools for individuals to follow a correct healthy lifestyle. </w:t>
      </w:r>
    </w:p>
    <w:p w14:paraId="500D03A5" w14:textId="77777777" w:rsidR="00E20F67" w:rsidRPr="00611B1C" w:rsidRDefault="00E20F67" w:rsidP="00AC6F68">
      <w:pPr>
        <w:spacing w:line="360" w:lineRule="auto"/>
        <w:rPr>
          <w:rFonts w:ascii="Times New Roman" w:hAnsi="Times New Roman" w:cs="Times New Roman"/>
        </w:rPr>
      </w:pPr>
    </w:p>
    <w:p w14:paraId="760B360F" w14:textId="02674D4C" w:rsidR="00861D4F" w:rsidRPr="00611B1C" w:rsidRDefault="00861D4F" w:rsidP="00AC6F68">
      <w:pPr>
        <w:spacing w:line="360" w:lineRule="auto"/>
        <w:rPr>
          <w:rFonts w:ascii="Times New Roman" w:hAnsi="Times New Roman" w:cs="Times New Roman"/>
        </w:rPr>
      </w:pPr>
      <w:r w:rsidRPr="00611B1C">
        <w:rPr>
          <w:rFonts w:ascii="Times New Roman" w:hAnsi="Times New Roman" w:cs="Times New Roman"/>
        </w:rPr>
        <w:t>To achieve this, the app will allow the functionality of an ORAC rating which will rate the health standard of the meal. A list of ingredients and the meals location can also be viewed.</w:t>
      </w:r>
    </w:p>
    <w:p w14:paraId="2725CCF2" w14:textId="7998E8E6" w:rsidR="00861D4F" w:rsidRPr="00611B1C" w:rsidRDefault="00861D4F" w:rsidP="00AC6F68">
      <w:pPr>
        <w:spacing w:line="360" w:lineRule="auto"/>
        <w:rPr>
          <w:rFonts w:ascii="Times New Roman" w:hAnsi="Times New Roman" w:cs="Times New Roman"/>
        </w:rPr>
      </w:pPr>
      <w:r w:rsidRPr="00611B1C">
        <w:rPr>
          <w:rFonts w:ascii="Times New Roman" w:hAnsi="Times New Roman" w:cs="Times New Roman"/>
        </w:rPr>
        <w:t xml:space="preserve">By developing an app that promotes healthy living, it provides benefits to not only towards its users but as well as the client organisation Cadence Health. Users are benefited by this app through cost savings, </w:t>
      </w:r>
      <w:proofErr w:type="gramStart"/>
      <w:r w:rsidRPr="00611B1C">
        <w:rPr>
          <w:rFonts w:ascii="Times New Roman" w:hAnsi="Times New Roman" w:cs="Times New Roman"/>
        </w:rPr>
        <w:t>time savings</w:t>
      </w:r>
      <w:proofErr w:type="gramEnd"/>
      <w:r w:rsidRPr="00611B1C">
        <w:rPr>
          <w:rFonts w:ascii="Times New Roman" w:hAnsi="Times New Roman" w:cs="Times New Roman"/>
        </w:rPr>
        <w:t xml:space="preserve"> and overall a better wellbeing to society. The client also benefits through this app as it provides a better communication medium towards its users and the general publics. In return this can potentially improve the brand image of Cadence Health. </w:t>
      </w:r>
    </w:p>
    <w:p w14:paraId="0656827F" w14:textId="77777777" w:rsidR="00E20F67" w:rsidRPr="00611B1C" w:rsidRDefault="00E20F67" w:rsidP="00AC6F68">
      <w:pPr>
        <w:spacing w:line="360" w:lineRule="auto"/>
        <w:rPr>
          <w:rFonts w:ascii="Times New Roman" w:hAnsi="Times New Roman" w:cs="Times New Roman"/>
        </w:rPr>
      </w:pPr>
    </w:p>
    <w:p w14:paraId="1A76A261" w14:textId="735619A9" w:rsidR="00861D4F" w:rsidRPr="00611B1C" w:rsidRDefault="00861D4F" w:rsidP="00AC6F68">
      <w:pPr>
        <w:spacing w:line="360" w:lineRule="auto"/>
        <w:rPr>
          <w:rFonts w:ascii="Times New Roman" w:hAnsi="Times New Roman" w:cs="Times New Roman"/>
        </w:rPr>
      </w:pPr>
      <w:r w:rsidRPr="00611B1C">
        <w:rPr>
          <w:rFonts w:ascii="Times New Roman" w:hAnsi="Times New Roman" w:cs="Times New Roman"/>
        </w:rPr>
        <w:t xml:space="preserve">This report outlines the planned initial release of the system. Initially the app will be expected to grow in information overtime as users will be able to share their meals and data onto the app. Further updates can also be added and be built upon. Before the initial release, there will be two separate prototypes that will outline the basis and functionality of the </w:t>
      </w:r>
      <w:r w:rsidRPr="00611B1C">
        <w:rPr>
          <w:rFonts w:ascii="Times New Roman" w:hAnsi="Times New Roman" w:cs="Times New Roman"/>
        </w:rPr>
        <w:t>app, which</w:t>
      </w:r>
      <w:r w:rsidRPr="00611B1C">
        <w:rPr>
          <w:rFonts w:ascii="Times New Roman" w:hAnsi="Times New Roman" w:cs="Times New Roman"/>
        </w:rPr>
        <w:t xml:space="preserve"> will be further improved through testing. It is expected that the app will provide users with an increased understanding of health tips, meal information and health </w:t>
      </w:r>
      <w:r w:rsidRPr="00611B1C">
        <w:rPr>
          <w:rFonts w:ascii="Times New Roman" w:hAnsi="Times New Roman" w:cs="Times New Roman"/>
        </w:rPr>
        <w:t>awareness, which</w:t>
      </w:r>
      <w:r w:rsidRPr="00611B1C">
        <w:rPr>
          <w:rFonts w:ascii="Times New Roman" w:hAnsi="Times New Roman" w:cs="Times New Roman"/>
        </w:rPr>
        <w:t xml:space="preserve"> represents the foundations for achieving the above benefits and objectives.</w:t>
      </w:r>
    </w:p>
    <w:p w14:paraId="4038DF30" w14:textId="70C407E4" w:rsidR="00E20F67" w:rsidRDefault="00E20F67" w:rsidP="00E20F67">
      <w:pPr>
        <w:pStyle w:val="Heading1"/>
        <w:numPr>
          <w:ilvl w:val="1"/>
          <w:numId w:val="19"/>
        </w:numPr>
      </w:pPr>
      <w:bookmarkStart w:id="4" w:name="_Toc271363316"/>
      <w:r>
        <w:lastRenderedPageBreak/>
        <w:t>Definitions</w:t>
      </w:r>
      <w:r>
        <w:t>, Abbreviations, Acronyms</w:t>
      </w:r>
      <w:bookmarkEnd w:id="4"/>
    </w:p>
    <w:p w14:paraId="30BA380E" w14:textId="77777777" w:rsidR="00E20F67" w:rsidRPr="00E20F67" w:rsidRDefault="00E20F67" w:rsidP="00E20F67"/>
    <w:p w14:paraId="72E99D5F"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following definitions apply to the system. Where these appear capitalised, the following is implied.</w:t>
      </w:r>
    </w:p>
    <w:p w14:paraId="074745F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A person who has downloaded the application and is using it</w:t>
      </w:r>
    </w:p>
    <w:p w14:paraId="5452EEE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ANDROID- Google Android operating system of at least version 4.1.1</w:t>
      </w:r>
    </w:p>
    <w:p w14:paraId="0CA461F9"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APPLICATION- An ANDROID application that is downloaded and running on the USERs device</w:t>
      </w:r>
    </w:p>
    <w:p w14:paraId="194F549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TAG- </w:t>
      </w:r>
      <w:proofErr w:type="gramStart"/>
      <w:r w:rsidRPr="00611B1C">
        <w:rPr>
          <w:rFonts w:ascii="Times New Roman" w:hAnsi="Times New Roman" w:cs="Times New Roman"/>
        </w:rPr>
        <w:t>A</w:t>
      </w:r>
      <w:proofErr w:type="gramEnd"/>
      <w:r w:rsidRPr="00611B1C">
        <w:rPr>
          <w:rFonts w:ascii="Times New Roman" w:hAnsi="Times New Roman" w:cs="Times New Roman"/>
        </w:rPr>
        <w:t xml:space="preserve"> categorical name attached to a picture for the purpose of identification by a USER</w:t>
      </w:r>
    </w:p>
    <w:p w14:paraId="136C009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GEOLOCATION- The technique of identifying the geographical location of where a USER had their meal, by means of information processed via the </w:t>
      </w:r>
      <w:proofErr w:type="gramStart"/>
      <w:r w:rsidRPr="00611B1C">
        <w:rPr>
          <w:rFonts w:ascii="Times New Roman" w:hAnsi="Times New Roman" w:cs="Times New Roman"/>
        </w:rPr>
        <w:t>internet</w:t>
      </w:r>
      <w:proofErr w:type="gramEnd"/>
    </w:p>
    <w:p w14:paraId="31605AE2"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PROXIMITY- The closeness of a USER to a GEOLOCATION</w:t>
      </w:r>
    </w:p>
    <w:p w14:paraId="588B4D64"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RATING- The rating given to a meal by USER in a scale from 1 to 10, with 0 being the worst and 10 being the best.</w:t>
      </w:r>
    </w:p>
    <w:p w14:paraId="7324E57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lang w:val="de-DE"/>
        </w:rPr>
        <w:t xml:space="preserve">ORAC- Oxygen </w:t>
      </w:r>
      <w:proofErr w:type="spellStart"/>
      <w:r w:rsidRPr="00611B1C">
        <w:rPr>
          <w:rFonts w:ascii="Times New Roman" w:hAnsi="Times New Roman" w:cs="Times New Roman"/>
          <w:lang w:val="de-DE"/>
        </w:rPr>
        <w:t>Radical</w:t>
      </w:r>
      <w:proofErr w:type="spellEnd"/>
      <w:r w:rsidRPr="00611B1C">
        <w:rPr>
          <w:rFonts w:ascii="Times New Roman" w:hAnsi="Times New Roman" w:cs="Times New Roman"/>
          <w:lang w:val="de-DE"/>
        </w:rPr>
        <w:t xml:space="preserve"> </w:t>
      </w:r>
      <w:proofErr w:type="spellStart"/>
      <w:r w:rsidRPr="00611B1C">
        <w:rPr>
          <w:rFonts w:ascii="Times New Roman" w:hAnsi="Times New Roman" w:cs="Times New Roman"/>
          <w:lang w:val="de-DE"/>
        </w:rPr>
        <w:t>Absorbance</w:t>
      </w:r>
      <w:proofErr w:type="spellEnd"/>
      <w:r w:rsidRPr="00611B1C">
        <w:rPr>
          <w:rFonts w:ascii="Times New Roman" w:hAnsi="Times New Roman" w:cs="Times New Roman"/>
          <w:lang w:val="de-DE"/>
        </w:rPr>
        <w:t xml:space="preserve"> </w:t>
      </w:r>
      <w:proofErr w:type="spellStart"/>
      <w:r w:rsidRPr="00611B1C">
        <w:rPr>
          <w:rFonts w:ascii="Times New Roman" w:hAnsi="Times New Roman" w:cs="Times New Roman"/>
          <w:lang w:val="de-DE"/>
        </w:rPr>
        <w:t>Capacity</w:t>
      </w:r>
      <w:proofErr w:type="spellEnd"/>
    </w:p>
    <w:p w14:paraId="53D6CFAA" w14:textId="7E3FC157" w:rsidR="00E20F67" w:rsidRPr="00611B1C" w:rsidRDefault="00E20F67" w:rsidP="00AC6F68">
      <w:pPr>
        <w:pStyle w:val="Body"/>
        <w:spacing w:line="360" w:lineRule="auto"/>
        <w:rPr>
          <w:rFonts w:ascii="Times New Roman" w:hAnsi="Times New Roman" w:cs="Times New Roman"/>
        </w:rPr>
      </w:pPr>
      <w:proofErr w:type="gramStart"/>
      <w:r w:rsidRPr="00611B1C">
        <w:rPr>
          <w:rFonts w:ascii="Times New Roman" w:hAnsi="Times New Roman" w:cs="Times New Roman"/>
        </w:rPr>
        <w:t>ORAC Rating Method- A method to calcu</w:t>
      </w:r>
      <w:r w:rsidRPr="00611B1C">
        <w:rPr>
          <w:rFonts w:ascii="Times New Roman" w:hAnsi="Times New Roman" w:cs="Times New Roman"/>
        </w:rPr>
        <w:t xml:space="preserve">late the ORAC Rating of a meal, </w:t>
      </w:r>
      <w:r w:rsidRPr="00611B1C">
        <w:rPr>
          <w:rFonts w:ascii="Times New Roman" w:hAnsi="Times New Roman" w:cs="Times New Roman"/>
        </w:rPr>
        <w:t>by the combining of ingredients within the meal.</w:t>
      </w:r>
      <w:proofErr w:type="gramEnd"/>
    </w:p>
    <w:p w14:paraId="60D706C8" w14:textId="77777777" w:rsidR="00E20F67" w:rsidRDefault="00E20F67" w:rsidP="00E20F67">
      <w:pPr>
        <w:pStyle w:val="Heading1"/>
        <w:numPr>
          <w:ilvl w:val="1"/>
          <w:numId w:val="19"/>
        </w:numPr>
      </w:pPr>
      <w:bookmarkStart w:id="5" w:name="_Toc271363317"/>
      <w:r>
        <w:t>References</w:t>
      </w:r>
      <w:bookmarkEnd w:id="5"/>
    </w:p>
    <w:p w14:paraId="342C1866" w14:textId="77777777" w:rsidR="00E20F67" w:rsidRDefault="00E20F67" w:rsidP="00E20F67">
      <w:pPr>
        <w:pStyle w:val="Heading1"/>
        <w:numPr>
          <w:ilvl w:val="1"/>
          <w:numId w:val="19"/>
        </w:numPr>
      </w:pPr>
      <w:bookmarkStart w:id="6" w:name="_Toc271363318"/>
      <w:r>
        <w:t>Overview</w:t>
      </w:r>
      <w:bookmarkEnd w:id="6"/>
    </w:p>
    <w:p w14:paraId="1AB0D08E" w14:textId="77777777" w:rsidR="00E20F67" w:rsidRDefault="00E20F67" w:rsidP="00E20F67">
      <w:pPr>
        <w:pStyle w:val="Heading1"/>
        <w:numPr>
          <w:ilvl w:val="0"/>
          <w:numId w:val="19"/>
        </w:numPr>
      </w:pPr>
      <w:bookmarkStart w:id="7" w:name="_Toc271363319"/>
      <w:r>
        <w:t>Overall Description</w:t>
      </w:r>
      <w:bookmarkEnd w:id="7"/>
    </w:p>
    <w:p w14:paraId="0C3DA6B7" w14:textId="77777777" w:rsidR="00E20F67" w:rsidRDefault="00E20F67" w:rsidP="00E20F67">
      <w:pPr>
        <w:pStyle w:val="Heading1"/>
        <w:numPr>
          <w:ilvl w:val="1"/>
          <w:numId w:val="19"/>
        </w:numPr>
      </w:pPr>
      <w:bookmarkStart w:id="8" w:name="_Toc271363320"/>
      <w:r>
        <w:t>Product Perspective</w:t>
      </w:r>
      <w:bookmarkEnd w:id="8"/>
    </w:p>
    <w:p w14:paraId="4BD53550" w14:textId="77777777" w:rsidR="00E20F67" w:rsidRPr="00E20F67" w:rsidRDefault="00E20F67" w:rsidP="00E20F67"/>
    <w:p w14:paraId="59129F00"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&lt;Insert APPLICATION name here&gt; is designed to be a stand alone application running on an Android smart phone, that will allow users to better track and manage their meals so they can become more healthy and improve their wellbeing. </w:t>
      </w:r>
    </w:p>
    <w:p w14:paraId="3A6ABAF6"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It will be able to have users simply and easily take a photo of their meal, tag ingredients</w:t>
      </w:r>
      <w:proofErr w:type="gramStart"/>
      <w:r w:rsidRPr="00611B1C">
        <w:rPr>
          <w:rFonts w:ascii="Times New Roman" w:hAnsi="Times New Roman" w:cs="Times New Roman"/>
        </w:rPr>
        <w:t>,  and</w:t>
      </w:r>
      <w:proofErr w:type="gramEnd"/>
      <w:r w:rsidRPr="00611B1C">
        <w:rPr>
          <w:rFonts w:ascii="Times New Roman" w:hAnsi="Times New Roman" w:cs="Times New Roman"/>
        </w:rPr>
        <w:t xml:space="preserve"> upload it to social media.</w:t>
      </w:r>
    </w:p>
    <w:p w14:paraId="2B9341C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From data inputted it will generate and ORAC from these “TAGS”, and generate a shopping list from the TAGGED ingredients from a selectable amount of meals saved. </w:t>
      </w:r>
    </w:p>
    <w:p w14:paraId="1B7B0244" w14:textId="39B4FAF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images uploaded to social media will also have the following information: location, personal user rating, and the type of food. The data can be queried and sorted by information uploaded with the image.</w:t>
      </w:r>
    </w:p>
    <w:p w14:paraId="343166C4" w14:textId="77777777" w:rsidR="00E20F67" w:rsidRDefault="00E20F67" w:rsidP="00E20F67">
      <w:pPr>
        <w:pStyle w:val="Heading1"/>
        <w:numPr>
          <w:ilvl w:val="1"/>
          <w:numId w:val="19"/>
        </w:numPr>
      </w:pPr>
      <w:bookmarkStart w:id="9" w:name="_Toc271363321"/>
      <w:r>
        <w:t>Product Functions</w:t>
      </w:r>
      <w:bookmarkEnd w:id="9"/>
    </w:p>
    <w:p w14:paraId="6487787D" w14:textId="77777777" w:rsidR="00E20F67" w:rsidRDefault="00E20F67" w:rsidP="00E20F67"/>
    <w:p w14:paraId="20CAD49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APPLICATION shall positively change people’s eating patterns using the ORAC rating method. The APPLICATION shall also allow better tracking of their meals they are eating, or would like to eat by using the ORAC rating method. It shall automatically generate an ORAC rating, by reading the information input by the USER.</w:t>
      </w:r>
    </w:p>
    <w:p w14:paraId="204AEEDD"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APPLICATION shall use publicly available information on the ORAC rating system, using a database populated with ingredients and their ORAC RATING. The Application will provide consistent information base on this this method, ensuring it is better known within the health industry. The USER generated data will populate the web server database with relevant information about healthy meals.</w:t>
      </w:r>
    </w:p>
    <w:p w14:paraId="75BA62BB" w14:textId="541160A2"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shall allow the USER to capture images of their meals and TAG the meal. The USER </w:t>
      </w:r>
      <w:proofErr w:type="gramStart"/>
      <w:r w:rsidRPr="00611B1C">
        <w:rPr>
          <w:rFonts w:ascii="Times New Roman" w:hAnsi="Times New Roman" w:cs="Times New Roman"/>
        </w:rPr>
        <w:t>may</w:t>
      </w:r>
      <w:proofErr w:type="gramEnd"/>
      <w:r w:rsidRPr="00611B1C">
        <w:rPr>
          <w:rFonts w:ascii="Times New Roman" w:hAnsi="Times New Roman" w:cs="Times New Roman"/>
        </w:rPr>
        <w:t xml:space="preserve"> enter the </w:t>
      </w:r>
      <w:r w:rsidRPr="00611B1C">
        <w:rPr>
          <w:rFonts w:ascii="Times New Roman" w:hAnsi="Times New Roman" w:cs="Times New Roman"/>
        </w:rPr>
        <w:t>Geolocation</w:t>
      </w:r>
      <w:r w:rsidRPr="00611B1C">
        <w:rPr>
          <w:rFonts w:ascii="Times New Roman" w:hAnsi="Times New Roman" w:cs="Times New Roman"/>
        </w:rPr>
        <w:t xml:space="preserve"> and personal rating to further provide better information about the meal. It will allow users to upload their saved meals to social media. </w:t>
      </w:r>
    </w:p>
    <w:p w14:paraId="0A6AA6F5"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shall provide the option to generate a list of ingredients for </w:t>
      </w:r>
      <w:proofErr w:type="gramStart"/>
      <w:r w:rsidRPr="00611B1C">
        <w:rPr>
          <w:rFonts w:ascii="Times New Roman" w:hAnsi="Times New Roman" w:cs="Times New Roman"/>
        </w:rPr>
        <w:t>user selected</w:t>
      </w:r>
      <w:proofErr w:type="gramEnd"/>
      <w:r w:rsidRPr="00611B1C">
        <w:rPr>
          <w:rFonts w:ascii="Times New Roman" w:hAnsi="Times New Roman" w:cs="Times New Roman"/>
        </w:rPr>
        <w:t xml:space="preserve"> meals. The APPLICATION shall allow users to group their meals in various </w:t>
      </w:r>
      <w:proofErr w:type="gramStart"/>
      <w:r w:rsidRPr="00611B1C">
        <w:rPr>
          <w:rFonts w:ascii="Times New Roman" w:hAnsi="Times New Roman" w:cs="Times New Roman"/>
        </w:rPr>
        <w:t>ways,</w:t>
      </w:r>
      <w:proofErr w:type="gramEnd"/>
      <w:r w:rsidRPr="00611B1C">
        <w:rPr>
          <w:rFonts w:ascii="Times New Roman" w:hAnsi="Times New Roman" w:cs="Times New Roman"/>
        </w:rPr>
        <w:t xml:space="preserve"> include TAG, GEOLOCATION, PROXIMITY, ORAC RATING, USER RATING.</w:t>
      </w:r>
    </w:p>
    <w:p w14:paraId="3893C4C5"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shall allow users to search through the database of meals by the following categories; TAG, GEOLOCATION, PROXIMITY, ORAC RATING, </w:t>
      </w:r>
      <w:proofErr w:type="gramStart"/>
      <w:r w:rsidRPr="00611B1C">
        <w:rPr>
          <w:rFonts w:ascii="Times New Roman" w:hAnsi="Times New Roman" w:cs="Times New Roman"/>
        </w:rPr>
        <w:t>USER</w:t>
      </w:r>
      <w:proofErr w:type="gramEnd"/>
      <w:r w:rsidRPr="00611B1C">
        <w:rPr>
          <w:rFonts w:ascii="Times New Roman" w:hAnsi="Times New Roman" w:cs="Times New Roman"/>
        </w:rPr>
        <w:t xml:space="preserve"> RATING.</w:t>
      </w:r>
    </w:p>
    <w:p w14:paraId="3C2634F8" w14:textId="00E40A85"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shall also positively change people’s eating patterns by providing health tips and provisions for further health and wellbeing advice. </w:t>
      </w:r>
    </w:p>
    <w:p w14:paraId="66402E17" w14:textId="77777777" w:rsidR="00E20F67" w:rsidRDefault="00E20F67" w:rsidP="00E20F67">
      <w:pPr>
        <w:pStyle w:val="Heading1"/>
        <w:numPr>
          <w:ilvl w:val="1"/>
          <w:numId w:val="19"/>
        </w:numPr>
      </w:pPr>
      <w:bookmarkStart w:id="10" w:name="_Toc271363322"/>
      <w:r>
        <w:t>User Classes / Characteristics</w:t>
      </w:r>
      <w:bookmarkEnd w:id="10"/>
    </w:p>
    <w:p w14:paraId="1EEA5893" w14:textId="77777777" w:rsidR="00E20F67" w:rsidRDefault="00E20F67" w:rsidP="00E20F67"/>
    <w:p w14:paraId="11FA1569"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There are three main types of users in the &lt;application&gt;</w:t>
      </w:r>
    </w:p>
    <w:p w14:paraId="1730310A" w14:textId="354B92D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Type 1 - Administrators: Administrators are responsible for maintaining the backend of the APPLICATION. The main focus will be on moderating the types of photos that are being shared using the APPLICATION and whether they are relevant types of food and/or drink. </w:t>
      </w:r>
    </w:p>
    <w:p w14:paraId="64BD6D99" w14:textId="1CA65D0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Type 2 - Users Interested in Improving Their Health: Anyone that purchases the APPLICATION and is interested in improving their health. The majority of functionality within the APPLICATION is focused towards improving the health of end users.</w:t>
      </w:r>
    </w:p>
    <w:p w14:paraId="1F54C444" w14:textId="0ECAFF0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Type 3 - Health Industry Representatives: Health industry representatives such as personal trainers. This user type uses the application to benefit other non-users.</w:t>
      </w:r>
    </w:p>
    <w:p w14:paraId="47350DBC" w14:textId="77777777" w:rsidR="00E20F67" w:rsidRDefault="00E20F67" w:rsidP="00E20F67">
      <w:pPr>
        <w:pStyle w:val="Heading1"/>
        <w:numPr>
          <w:ilvl w:val="1"/>
          <w:numId w:val="19"/>
        </w:numPr>
      </w:pPr>
      <w:bookmarkStart w:id="11" w:name="_Toc271363323"/>
      <w:r>
        <w:t>Operating Environment</w:t>
      </w:r>
      <w:bookmarkEnd w:id="11"/>
    </w:p>
    <w:p w14:paraId="5EDC0CA2" w14:textId="77777777" w:rsidR="00E20F67" w:rsidRDefault="00E20F67" w:rsidP="00E20F67"/>
    <w:p w14:paraId="61F65694" w14:textId="2A1C7A80"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w:t>
      </w:r>
      <w:r w:rsidRPr="00611B1C">
        <w:rPr>
          <w:rFonts w:ascii="Times New Roman" w:hAnsi="Times New Roman" w:cs="Times New Roman"/>
        </w:rPr>
        <w:t>he APPLICATION must be supported by Android and IOS. The software for the APPLICATION must be written in a language that allows for it to be compatible for possible web browser use.</w:t>
      </w:r>
    </w:p>
    <w:p w14:paraId="42645078"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APPLICATION must be downloadable by Android's 'Play Store' at all times. A direct link through the Clients website will be supplied for easy access to the downloadable Application.</w:t>
      </w:r>
    </w:p>
    <w:p w14:paraId="1D6FEA3B"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This allows for all software and hardware platforms to access the system without compatibility issues and will also prevent vendor lock in and support future upgrades.</w:t>
      </w:r>
    </w:p>
    <w:p w14:paraId="69799CB8"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Future implementation for an </w:t>
      </w:r>
      <w:proofErr w:type="gramStart"/>
      <w:r w:rsidRPr="00611B1C">
        <w:rPr>
          <w:rFonts w:ascii="Times New Roman" w:hAnsi="Times New Roman" w:cs="Times New Roman"/>
        </w:rPr>
        <w:t>application based</w:t>
      </w:r>
      <w:proofErr w:type="gramEnd"/>
      <w:r w:rsidRPr="00611B1C">
        <w:rPr>
          <w:rFonts w:ascii="Times New Roman" w:hAnsi="Times New Roman" w:cs="Times New Roman"/>
        </w:rPr>
        <w:t xml:space="preserve"> interface may also be considered, with the possibility of running on Windows or IOS devices.</w:t>
      </w:r>
    </w:p>
    <w:p w14:paraId="797E1D07"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data-storage and server-side components will require a web server to store and access data of the APPLICATIONs users. This will allow information to be stored from any user and populate a searchable and sortable database for ALL users. </w:t>
      </w:r>
    </w:p>
    <w:p w14:paraId="23941EF0" w14:textId="4B427E0A" w:rsidR="00E20F67" w:rsidRPr="00611B1C" w:rsidRDefault="00E20F67" w:rsidP="00AC6F68">
      <w:pPr>
        <w:spacing w:line="360" w:lineRule="auto"/>
        <w:rPr>
          <w:rFonts w:ascii="Times New Roman" w:hAnsi="Times New Roman" w:cs="Times New Roman"/>
        </w:rPr>
      </w:pPr>
      <w:r w:rsidRPr="00611B1C">
        <w:rPr>
          <w:rFonts w:ascii="Times New Roman" w:hAnsi="Times New Roman" w:cs="Times New Roman"/>
        </w:rPr>
        <w:t xml:space="preserve">It is not anticipated that the APPLICATION will place an onerous strain on server resources and therefore the use of a web server hosting the database will be adequate until such a time that the strain deems it necessary to upgrade the server-side components. </w:t>
      </w:r>
    </w:p>
    <w:p w14:paraId="04739ADC"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APPLICATION must be available for </w:t>
      </w:r>
      <w:proofErr w:type="gramStart"/>
      <w:r w:rsidRPr="00611B1C">
        <w:rPr>
          <w:rFonts w:ascii="Times New Roman" w:hAnsi="Times New Roman" w:cs="Times New Roman"/>
        </w:rPr>
        <w:t>24 hour</w:t>
      </w:r>
      <w:proofErr w:type="gramEnd"/>
      <w:r w:rsidRPr="00611B1C">
        <w:rPr>
          <w:rFonts w:ascii="Times New Roman" w:hAnsi="Times New Roman" w:cs="Times New Roman"/>
        </w:rPr>
        <w:t xml:space="preserve"> use, 7 days a week with 100% certainty. Updates will be released and notify the users to download at their leisure. </w:t>
      </w:r>
    </w:p>
    <w:p w14:paraId="620889D7"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APPLICATION must be available to use both offline and online, noting that full functionality will only be supported while online.</w:t>
      </w:r>
    </w:p>
    <w:p w14:paraId="3ADD96FE" w14:textId="219439AC"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Note that future versions of the APPLICATION may demand enhanced hardware and/or the upgrade of the server-side components.</w:t>
      </w:r>
    </w:p>
    <w:p w14:paraId="595CB5EB" w14:textId="77777777" w:rsidR="00E20F67" w:rsidRDefault="00E20F67" w:rsidP="00E20F67">
      <w:pPr>
        <w:pStyle w:val="Heading1"/>
        <w:numPr>
          <w:ilvl w:val="1"/>
          <w:numId w:val="19"/>
        </w:numPr>
      </w:pPr>
      <w:bookmarkStart w:id="12" w:name="_Toc271363324"/>
      <w:r>
        <w:lastRenderedPageBreak/>
        <w:t>User Documentation</w:t>
      </w:r>
      <w:bookmarkEnd w:id="12"/>
    </w:p>
    <w:p w14:paraId="03FE5DDB" w14:textId="77777777" w:rsidR="00E20F67" w:rsidRDefault="00E20F67" w:rsidP="00E20F67"/>
    <w:p w14:paraId="29CEA5B4" w14:textId="16038858" w:rsidR="005901E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 Include an in-app interactive tutorial page that walks the user through on how to use the apps features. This tutorial would also run automatically on the first run. </w:t>
      </w:r>
    </w:p>
    <w:p w14:paraId="3AACF29A" w14:textId="77777777" w:rsidR="00C4462A" w:rsidRDefault="00C4462A" w:rsidP="00E20F67">
      <w:pPr>
        <w:pStyle w:val="Heading1"/>
        <w:numPr>
          <w:ilvl w:val="0"/>
          <w:numId w:val="19"/>
        </w:numPr>
      </w:pPr>
      <w:r>
        <w:tab/>
      </w:r>
      <w:bookmarkStart w:id="13" w:name="_Toc271363325"/>
      <w:r>
        <w:t>Requirements</w:t>
      </w:r>
      <w:bookmarkEnd w:id="13"/>
    </w:p>
    <w:p w14:paraId="17E3C13C" w14:textId="77777777" w:rsidR="00C4462A" w:rsidRDefault="00C4462A" w:rsidP="00E20F67">
      <w:pPr>
        <w:pStyle w:val="Heading1"/>
        <w:numPr>
          <w:ilvl w:val="1"/>
          <w:numId w:val="19"/>
        </w:numPr>
      </w:pPr>
      <w:bookmarkStart w:id="14" w:name="_Toc271363326"/>
      <w:r>
        <w:t>Functional Requirements</w:t>
      </w:r>
      <w:bookmarkEnd w:id="14"/>
    </w:p>
    <w:p w14:paraId="360969B2" w14:textId="77777777" w:rsidR="00611B1C" w:rsidRPr="00611B1C" w:rsidRDefault="00611B1C" w:rsidP="00611B1C"/>
    <w:p w14:paraId="24D2DFB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&lt;Insert APPLICATION Name&gt; v1.0 Function Requirements</w:t>
      </w:r>
    </w:p>
    <w:p w14:paraId="48DDF654" w14:textId="77777777" w:rsidR="00E94F6E" w:rsidRPr="00611B1C" w:rsidRDefault="00E94F6E" w:rsidP="00AC6F68">
      <w:pPr>
        <w:spacing w:line="360" w:lineRule="auto"/>
        <w:rPr>
          <w:rFonts w:ascii="Times New Roman" w:hAnsi="Times New Roman" w:cs="Times New Roman"/>
        </w:rPr>
      </w:pPr>
    </w:p>
    <w:p w14:paraId="063FD5DA"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 The APPLICATION shall allow a user to be able to capture images and TAG images.</w:t>
      </w:r>
    </w:p>
    <w:p w14:paraId="59FBBDCC"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29AD1E64"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173AFA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7E2684E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26C4F5F9" w14:textId="77777777" w:rsidR="00E94F6E" w:rsidRPr="00611B1C" w:rsidRDefault="00E94F6E" w:rsidP="00AC6F68">
      <w:pPr>
        <w:spacing w:line="360" w:lineRule="auto"/>
        <w:rPr>
          <w:rFonts w:ascii="Times New Roman" w:hAnsi="Times New Roman" w:cs="Times New Roman"/>
        </w:rPr>
      </w:pPr>
    </w:p>
    <w:p w14:paraId="6D1D0E85"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 The APPLICATION shall recognise either a common TAG, or new TAG by a user.</w:t>
      </w:r>
    </w:p>
    <w:p w14:paraId="0EC305F2" w14:textId="77777777" w:rsidR="00E94F6E" w:rsidRPr="00611B1C" w:rsidRDefault="00E94F6E" w:rsidP="00AC6F68">
      <w:pPr>
        <w:pStyle w:val="ListParagraph"/>
        <w:numPr>
          <w:ilvl w:val="0"/>
          <w:numId w:val="3"/>
        </w:numPr>
        <w:spacing w:line="360" w:lineRule="auto"/>
        <w:rPr>
          <w:rFonts w:ascii="Times New Roman" w:hAnsi="Times New Roman" w:cs="Times New Roman"/>
        </w:rPr>
      </w:pPr>
      <w:r w:rsidRPr="00611B1C">
        <w:rPr>
          <w:rFonts w:ascii="Times New Roman" w:hAnsi="Times New Roman" w:cs="Times New Roman"/>
        </w:rPr>
        <w:t>Purpose: To allow for auto filling, and pre-generate information about the meal.</w:t>
      </w:r>
    </w:p>
    <w:p w14:paraId="6AC7D1AE"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different common test cases, 10 unique cases.</w:t>
      </w:r>
    </w:p>
    <w:p w14:paraId="0EC3E5F8"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 xml:space="preserve">Of which all unique cases must be added to the APPLICATIONs online database. </w:t>
      </w:r>
    </w:p>
    <w:p w14:paraId="0C5A01F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All common cases must be recognised by the APPLICATION.</w:t>
      </w:r>
    </w:p>
    <w:p w14:paraId="740ADE6F" w14:textId="77777777" w:rsidR="00E94F6E" w:rsidRPr="00611B1C" w:rsidRDefault="00E94F6E" w:rsidP="00AC6F68">
      <w:pPr>
        <w:spacing w:line="360" w:lineRule="auto"/>
        <w:rPr>
          <w:rFonts w:ascii="Times New Roman" w:hAnsi="Times New Roman" w:cs="Times New Roman"/>
        </w:rPr>
      </w:pPr>
    </w:p>
    <w:p w14:paraId="600449E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R1.3: The APPLICATION shall allow a user to add the GEOLOCATION of the meal.</w:t>
      </w:r>
    </w:p>
    <w:p w14:paraId="1F92F277"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Purpose: To provide a location for the captured meals for future revisitation by the user, or other users.</w:t>
      </w:r>
    </w:p>
    <w:p w14:paraId="636C7BC5"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 xml:space="preserve">There must be at least 5 different test cases per user. </w:t>
      </w:r>
    </w:p>
    <w:p w14:paraId="53D52BC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33FD4AC2"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the correct GEOLOCATION added to its details.</w:t>
      </w:r>
    </w:p>
    <w:p w14:paraId="1729C9AC" w14:textId="77777777" w:rsidR="00E94F6E" w:rsidRPr="00611B1C" w:rsidRDefault="00E94F6E" w:rsidP="00AC6F68">
      <w:pPr>
        <w:spacing w:line="360" w:lineRule="auto"/>
        <w:rPr>
          <w:rFonts w:ascii="Times New Roman" w:hAnsi="Times New Roman" w:cs="Times New Roman"/>
        </w:rPr>
      </w:pPr>
    </w:p>
    <w:p w14:paraId="392A931E"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R1.4: The APPLICATION shall be able to access Google's Maps and GEOLOCATION function</w:t>
      </w:r>
    </w:p>
    <w:p w14:paraId="315AB240"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Purpose: To provide an accurate GEOLOCATION for captured meals that can be accessed through Google Maps.</w:t>
      </w:r>
    </w:p>
    <w:p w14:paraId="7F751E9B"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different test cases per user.</w:t>
      </w:r>
    </w:p>
    <w:p w14:paraId="4B242CF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45DD3DDE"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lastRenderedPageBreak/>
        <w:t>100% of images must be able to have correct GEOLOCATION added to its details.</w:t>
      </w:r>
    </w:p>
    <w:p w14:paraId="539B5473"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Assumption: If the </w:t>
      </w:r>
      <w:proofErr w:type="gramStart"/>
      <w:r w:rsidRPr="00611B1C">
        <w:rPr>
          <w:rFonts w:ascii="Times New Roman" w:hAnsi="Times New Roman" w:cs="Times New Roman"/>
        </w:rPr>
        <w:t>internet</w:t>
      </w:r>
      <w:proofErr w:type="gramEnd"/>
      <w:r w:rsidRPr="00611B1C">
        <w:rPr>
          <w:rFonts w:ascii="Times New Roman" w:hAnsi="Times New Roman" w:cs="Times New Roman"/>
        </w:rPr>
        <w:t xml:space="preserve"> is not accessible then GEOLOCATION will not work. Therefore it is assumed that </w:t>
      </w:r>
      <w:proofErr w:type="gramStart"/>
      <w:r w:rsidRPr="00611B1C">
        <w:rPr>
          <w:rFonts w:ascii="Times New Roman" w:hAnsi="Times New Roman" w:cs="Times New Roman"/>
        </w:rPr>
        <w:t>internet</w:t>
      </w:r>
      <w:proofErr w:type="gramEnd"/>
      <w:r w:rsidRPr="00611B1C">
        <w:rPr>
          <w:rFonts w:ascii="Times New Roman" w:hAnsi="Times New Roman" w:cs="Times New Roman"/>
        </w:rPr>
        <w:t xml:space="preserve"> is on for this functionally to work correctly.</w:t>
      </w:r>
    </w:p>
    <w:p w14:paraId="0903A1B6" w14:textId="77777777" w:rsidR="00E94F6E" w:rsidRPr="00611B1C" w:rsidRDefault="00E94F6E" w:rsidP="00AC6F68">
      <w:pPr>
        <w:spacing w:line="360" w:lineRule="auto"/>
        <w:rPr>
          <w:rFonts w:ascii="Times New Roman" w:hAnsi="Times New Roman" w:cs="Times New Roman"/>
        </w:rPr>
      </w:pPr>
    </w:p>
    <w:p w14:paraId="6B5F861A"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R1.5: The APPLICATION shall allow a user to edit an ingredients list in relation to the meal after identifying the meal.</w:t>
      </w:r>
    </w:p>
    <w:p w14:paraId="4AA87C1F"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Purpose: To generate a more accurate list of ingredients a more accurate ORAC RATING.</w:t>
      </w:r>
    </w:p>
    <w:p w14:paraId="3CAE81A9"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50 test cases of unedited meals.</w:t>
      </w:r>
    </w:p>
    <w:p w14:paraId="0DB1066A"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ingredient lists must be accurate and consistent to the TAGGED meals.</w:t>
      </w:r>
    </w:p>
    <w:p w14:paraId="5B4FD81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50 test cases of edited meals.</w:t>
      </w:r>
    </w:p>
    <w:p w14:paraId="2120C99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ingredient list must be editable.</w:t>
      </w:r>
    </w:p>
    <w:p w14:paraId="01E1546F"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Assumption: There is a general database that handles the pairing of meals and ingredient lists.</w:t>
      </w:r>
      <w:r w:rsidRPr="00611B1C">
        <w:rPr>
          <w:rFonts w:ascii="Times New Roman" w:hAnsi="Times New Roman" w:cs="Times New Roman"/>
        </w:rPr>
        <w:tab/>
        <w:t xml:space="preserve"> </w:t>
      </w:r>
    </w:p>
    <w:p w14:paraId="3C70E5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22F2A53"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R1.6: The APPLICATION shall generate an ORAC RATING based upon a meal and/or ingredients.</w:t>
      </w:r>
    </w:p>
    <w:p w14:paraId="7677973A"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Purpose: To give an appropriate and accurate ORAC RATING along a certain scale to provide helpful information to the user.</w:t>
      </w:r>
    </w:p>
    <w:p w14:paraId="64F18D8B"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test cases.</w:t>
      </w:r>
    </w:p>
    <w:p w14:paraId="21D008E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duplicate cases.</w:t>
      </w:r>
    </w:p>
    <w:p w14:paraId="44F265FA"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100 similar test cases.</w:t>
      </w:r>
    </w:p>
    <w:p w14:paraId="223EFC6B" w14:textId="77777777" w:rsidR="00E94F6E" w:rsidRPr="00611B1C" w:rsidRDefault="00E94F6E" w:rsidP="00AC6F68">
      <w:pPr>
        <w:spacing w:line="360" w:lineRule="auto"/>
        <w:rPr>
          <w:rFonts w:ascii="Times New Roman" w:hAnsi="Times New Roman" w:cs="Times New Roman"/>
        </w:rPr>
      </w:pPr>
    </w:p>
    <w:p w14:paraId="65664B1E" w14:textId="66F48231"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R1.7: The APPLICATION shall allow the user </w:t>
      </w:r>
      <w:r w:rsidR="00DA79DD" w:rsidRPr="00611B1C">
        <w:rPr>
          <w:rFonts w:ascii="Times New Roman" w:hAnsi="Times New Roman" w:cs="Times New Roman"/>
        </w:rPr>
        <w:t xml:space="preserve">to search through a database </w:t>
      </w:r>
      <w:r w:rsidRPr="00611B1C">
        <w:rPr>
          <w:rFonts w:ascii="Times New Roman" w:hAnsi="Times New Roman" w:cs="Times New Roman"/>
        </w:rPr>
        <w:t xml:space="preserve">populated by </w:t>
      </w:r>
      <w:proofErr w:type="gramStart"/>
      <w:r w:rsidRPr="00611B1C">
        <w:rPr>
          <w:rFonts w:ascii="Times New Roman" w:hAnsi="Times New Roman" w:cs="Times New Roman"/>
        </w:rPr>
        <w:t>their own</w:t>
      </w:r>
      <w:proofErr w:type="gramEnd"/>
      <w:r w:rsidRPr="00611B1C">
        <w:rPr>
          <w:rFonts w:ascii="Times New Roman" w:hAnsi="Times New Roman" w:cs="Times New Roman"/>
        </w:rPr>
        <w:t xml:space="preserve"> meals.</w:t>
      </w:r>
    </w:p>
    <w:p w14:paraId="205CAB39"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Purpose: The user must be easily able access earlier meals for future use.</w:t>
      </w:r>
    </w:p>
    <w:p w14:paraId="1E215DB6"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 different test cases per user.</w:t>
      </w:r>
    </w:p>
    <w:p w14:paraId="0114C4D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14D04F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accessible through the inbuilt file system.</w:t>
      </w:r>
    </w:p>
    <w:p w14:paraId="1673F6F1" w14:textId="77777777" w:rsidR="00E94F6E" w:rsidRPr="00611B1C" w:rsidRDefault="00E94F6E" w:rsidP="00AC6F68">
      <w:pPr>
        <w:spacing w:line="360" w:lineRule="auto"/>
        <w:rPr>
          <w:rFonts w:ascii="Times New Roman" w:hAnsi="Times New Roman" w:cs="Times New Roman"/>
        </w:rPr>
      </w:pPr>
    </w:p>
    <w:p w14:paraId="79D53A26"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R1.8: The APPLICATION shall allow the user to sort through meals based on the user’s GEOLOCATION.</w:t>
      </w:r>
    </w:p>
    <w:p w14:paraId="0424CE04"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close to their current GEOLOCATION.</w:t>
      </w:r>
    </w:p>
    <w:p w14:paraId="13001140" w14:textId="77777777" w:rsidR="00E94F6E" w:rsidRPr="00611B1C" w:rsidRDefault="00E94F6E" w:rsidP="00AC6F68">
      <w:pPr>
        <w:spacing w:line="360" w:lineRule="auto"/>
        <w:rPr>
          <w:rFonts w:ascii="Times New Roman" w:hAnsi="Times New Roman" w:cs="Times New Roman"/>
        </w:rPr>
      </w:pPr>
    </w:p>
    <w:p w14:paraId="04A274A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R1.9: The APPLICATION shall allow the user to sort through meals based on the ORAC RATING.</w:t>
      </w:r>
    </w:p>
    <w:p w14:paraId="6762118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lastRenderedPageBreak/>
        <w:t>Purpose: To provide the user with meals that is high on the ORAC RATING for healthy eating.</w:t>
      </w:r>
    </w:p>
    <w:p w14:paraId="3847EA66" w14:textId="77777777" w:rsidR="00E94F6E" w:rsidRPr="00611B1C" w:rsidRDefault="00E94F6E" w:rsidP="00AC6F68">
      <w:pPr>
        <w:spacing w:line="360" w:lineRule="auto"/>
        <w:rPr>
          <w:rFonts w:ascii="Times New Roman" w:hAnsi="Times New Roman" w:cs="Times New Roman"/>
        </w:rPr>
      </w:pPr>
    </w:p>
    <w:p w14:paraId="39F809EC"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R1.10: The APPLICATION shall allow the user to sort through meals based on a given GEOLOCATION.</w:t>
      </w:r>
    </w:p>
    <w:p w14:paraId="7BA1656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Purpose: To provide the user with meals </w:t>
      </w:r>
      <w:proofErr w:type="gramStart"/>
      <w:r w:rsidRPr="00611B1C">
        <w:rPr>
          <w:rFonts w:ascii="Times New Roman" w:hAnsi="Times New Roman" w:cs="Times New Roman"/>
        </w:rPr>
        <w:t>that are</w:t>
      </w:r>
      <w:proofErr w:type="gramEnd"/>
      <w:r w:rsidRPr="00611B1C">
        <w:rPr>
          <w:rFonts w:ascii="Times New Roman" w:hAnsi="Times New Roman" w:cs="Times New Roman"/>
        </w:rPr>
        <w:t xml:space="preserve"> close to a given GEOLOCATION.</w:t>
      </w:r>
    </w:p>
    <w:p w14:paraId="79BCAD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647132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R1.11: The APPLICATION shall allow the user to sort through meals based on the TAG name.</w:t>
      </w:r>
    </w:p>
    <w:p w14:paraId="7FB693C2"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Purpose: To provide the user with meals that are of the same </w:t>
      </w:r>
      <w:proofErr w:type="gramStart"/>
      <w:r w:rsidRPr="00611B1C">
        <w:rPr>
          <w:rFonts w:ascii="Times New Roman" w:hAnsi="Times New Roman" w:cs="Times New Roman"/>
        </w:rPr>
        <w:t>variety as their input TAG</w:t>
      </w:r>
      <w:proofErr w:type="gramEnd"/>
      <w:r w:rsidRPr="00611B1C">
        <w:rPr>
          <w:rFonts w:ascii="Times New Roman" w:hAnsi="Times New Roman" w:cs="Times New Roman"/>
        </w:rPr>
        <w:t>.</w:t>
      </w:r>
    </w:p>
    <w:p w14:paraId="76663518" w14:textId="04B66C6E"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4A0FDA72"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R1.12: The APPLICATION shall allow the user to search/sort through a database of all meals that are within the online database</w:t>
      </w:r>
    </w:p>
    <w:p w14:paraId="5D3C23A6"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The user must easily be able to access all meals shared across other users for future use, to create meal plans, and find meals base on sort requirements easily.</w:t>
      </w:r>
    </w:p>
    <w:p w14:paraId="67308825"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 users.</w:t>
      </w:r>
    </w:p>
    <w:p w14:paraId="4BE3E269"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There must be at least 100 meals that vary according to ORAC RATING, USER RATING, TAGs, and GEOLOCATION.</w:t>
      </w:r>
    </w:p>
    <w:p w14:paraId="0071B05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viewable and accessible through all users.</w:t>
      </w:r>
    </w:p>
    <w:p w14:paraId="24878793"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Assumption: There is an online database that manages the uploading and downloading of meals either TAGGED by users of the APPLICATION of added by the moderator of the APPLICATION.</w:t>
      </w:r>
    </w:p>
    <w:p w14:paraId="7E68D72F" w14:textId="77777777" w:rsidR="00E94F6E" w:rsidRPr="00611B1C" w:rsidRDefault="00E94F6E" w:rsidP="00AC6F68">
      <w:pPr>
        <w:spacing w:line="360" w:lineRule="auto"/>
        <w:rPr>
          <w:rFonts w:ascii="Times New Roman" w:hAnsi="Times New Roman" w:cs="Times New Roman"/>
        </w:rPr>
      </w:pPr>
    </w:p>
    <w:p w14:paraId="1714280A"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R1.13: The APPLICATION shall allow the user to group together meals and export either individual or groups of ingredient lists for meals.</w:t>
      </w:r>
    </w:p>
    <w:p w14:paraId="7B50D089"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Purpose: The user will be able to use the list to shop for ingredients to maintain a healthy diet based on the APPLICATIONs functions.</w:t>
      </w:r>
    </w:p>
    <w:p w14:paraId="665D0DDB"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w:t>
      </w:r>
    </w:p>
    <w:p w14:paraId="1AE96E9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w:t>
      </w:r>
    </w:p>
    <w:p w14:paraId="08445D2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must be exported into each format.</w:t>
      </w:r>
    </w:p>
    <w:p w14:paraId="41B5F017" w14:textId="77777777" w:rsidR="00E94F6E" w:rsidRPr="00611B1C" w:rsidRDefault="00E94F6E" w:rsidP="00AC6F68">
      <w:pPr>
        <w:spacing w:line="360" w:lineRule="auto"/>
        <w:rPr>
          <w:rFonts w:ascii="Times New Roman" w:hAnsi="Times New Roman" w:cs="Times New Roman"/>
        </w:rPr>
      </w:pPr>
    </w:p>
    <w:p w14:paraId="7BC87D2A"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R1.14: The APPLICATION shall allow the user to edit/remove meals/groups of meals from the APPLICATION.</w:t>
      </w:r>
    </w:p>
    <w:p w14:paraId="5576BA27"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Purpose: To give control of the file system to the user.</w:t>
      </w:r>
      <w:r w:rsidRPr="00611B1C">
        <w:rPr>
          <w:rFonts w:ascii="Times New Roman" w:hAnsi="Times New Roman" w:cs="Times New Roman"/>
        </w:rPr>
        <w:tab/>
      </w:r>
    </w:p>
    <w:p w14:paraId="46D05AC9"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 of editing.</w:t>
      </w:r>
    </w:p>
    <w:p w14:paraId="4237AB1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 group test cases of removing.</w:t>
      </w:r>
    </w:p>
    <w:p w14:paraId="6CAB2B3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editing.</w:t>
      </w:r>
    </w:p>
    <w:p w14:paraId="7DA55D4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r>
      <w:r w:rsidRPr="00611B1C">
        <w:rPr>
          <w:rFonts w:ascii="Times New Roman" w:hAnsi="Times New Roman" w:cs="Times New Roman"/>
        </w:rPr>
        <w:tab/>
        <w:t>There must be at least 20 individual test cases of removing.</w:t>
      </w:r>
    </w:p>
    <w:p w14:paraId="4BF86281"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must show either the edit of removal was completed correctly.</w:t>
      </w:r>
    </w:p>
    <w:p w14:paraId="12E7D67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r>
    </w:p>
    <w:p w14:paraId="631C5B44"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R1.15: The APPLICATION shall provide healthy tips to the user.</w:t>
      </w:r>
    </w:p>
    <w:p w14:paraId="399BB09A" w14:textId="6FB62F2D" w:rsidR="00E94F6E" w:rsidRPr="00AC6F68"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provide information to the user to better maintain a healthy lifestyle.</w:t>
      </w:r>
      <w:r w:rsidRPr="00611B1C">
        <w:rPr>
          <w:rFonts w:ascii="Times New Roman" w:hAnsi="Times New Roman" w:cs="Times New Roman"/>
        </w:rPr>
        <w:tab/>
      </w:r>
    </w:p>
    <w:p w14:paraId="1778D29F" w14:textId="77777777" w:rsidR="00C4462A" w:rsidRDefault="00C4462A" w:rsidP="00E20F67">
      <w:pPr>
        <w:pStyle w:val="Heading1"/>
        <w:numPr>
          <w:ilvl w:val="1"/>
          <w:numId w:val="19"/>
        </w:numPr>
      </w:pPr>
      <w:bookmarkStart w:id="15" w:name="_Toc271363327"/>
      <w:r>
        <w:t>Performance Requirements</w:t>
      </w:r>
      <w:bookmarkEnd w:id="15"/>
    </w:p>
    <w:p w14:paraId="22E5548D" w14:textId="77777777" w:rsidR="00E94F6E" w:rsidRDefault="00E94F6E" w:rsidP="00E94F6E"/>
    <w:p w14:paraId="4801A7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&lt;Insert APPLICATION Name&gt; v1.0 Performance Requirements</w:t>
      </w:r>
    </w:p>
    <w:p w14:paraId="0291A8F9" w14:textId="77777777" w:rsidR="00E94F6E" w:rsidRPr="00611B1C" w:rsidRDefault="00E94F6E" w:rsidP="00AC6F68">
      <w:pPr>
        <w:spacing w:line="360" w:lineRule="auto"/>
        <w:rPr>
          <w:rFonts w:ascii="Times New Roman" w:hAnsi="Times New Roman" w:cs="Times New Roman"/>
        </w:rPr>
      </w:pPr>
    </w:p>
    <w:p w14:paraId="290C0A36"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R1.16: The APPLICATION must load the home page in less than 4 seconds</w:t>
      </w:r>
    </w:p>
    <w:p w14:paraId="4DF08479"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minimise User waiting times</w:t>
      </w:r>
    </w:p>
    <w:p w14:paraId="1F16F20C"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test cases per user. </w:t>
      </w:r>
    </w:p>
    <w:p w14:paraId="4E5072E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test cases must load in under 4 seconds.</w:t>
      </w:r>
    </w:p>
    <w:p w14:paraId="7F54D8C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60% of test cases must load under 2 seconds.</w:t>
      </w:r>
    </w:p>
    <w:p w14:paraId="750CB0AA" w14:textId="77777777" w:rsidR="00E94F6E" w:rsidRPr="00611B1C" w:rsidRDefault="00E94F6E" w:rsidP="00AC6F68">
      <w:pPr>
        <w:spacing w:line="360" w:lineRule="auto"/>
        <w:rPr>
          <w:rFonts w:ascii="Times New Roman" w:hAnsi="Times New Roman" w:cs="Times New Roman"/>
        </w:rPr>
      </w:pPr>
    </w:p>
    <w:p w14:paraId="02E265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R1.17: The APPLICATION does not freeze, crash, or function in an abnormal way on any targeted device.</w:t>
      </w:r>
    </w:p>
    <w:p w14:paraId="425B5BE0"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give the user a positive experience with the APPLICATION.</w:t>
      </w:r>
    </w:p>
    <w:p w14:paraId="45E06B7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devices must not crash or function in an abnormal way. </w:t>
      </w:r>
    </w:p>
    <w:p w14:paraId="4D873222" w14:textId="77777777" w:rsidR="00E94F6E" w:rsidRPr="00611B1C" w:rsidRDefault="00E94F6E" w:rsidP="00AC6F68">
      <w:pPr>
        <w:spacing w:line="360" w:lineRule="auto"/>
        <w:rPr>
          <w:rFonts w:ascii="Times New Roman" w:hAnsi="Times New Roman" w:cs="Times New Roman"/>
        </w:rPr>
      </w:pPr>
    </w:p>
    <w:p w14:paraId="569B18E5"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R1.18: The APPLICATION displays all UI elements without noticeable blurring, or any other forms of distortion.</w:t>
      </w:r>
    </w:p>
    <w:p w14:paraId="1716DB2A"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leave a good visual impression on the User. </w:t>
      </w:r>
    </w:p>
    <w:p w14:paraId="62E2A92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the UI must not have blurring or other noticeable distortions. </w:t>
      </w:r>
    </w:p>
    <w:p w14:paraId="2C8047A3" w14:textId="77777777" w:rsidR="00E94F6E" w:rsidRPr="00611B1C" w:rsidRDefault="00E94F6E" w:rsidP="00AC6F68">
      <w:pPr>
        <w:spacing w:line="360" w:lineRule="auto"/>
        <w:rPr>
          <w:rFonts w:ascii="Times New Roman" w:hAnsi="Times New Roman" w:cs="Times New Roman"/>
        </w:rPr>
      </w:pPr>
    </w:p>
    <w:p w14:paraId="5049057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R1.19: The content that this app delivers must be displayed proportionately on all targeted devices, including tablets.</w:t>
      </w:r>
    </w:p>
    <w:p w14:paraId="1C638A7D"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ensure that all users can utilise the functionality of this APPLICATION, regardless of the Android device they are using.</w:t>
      </w:r>
    </w:p>
    <w:p w14:paraId="31C4923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98% of devices must be able to access the app.</w:t>
      </w:r>
    </w:p>
    <w:p w14:paraId="5D2AE3CF" w14:textId="77777777" w:rsidR="00E94F6E" w:rsidRPr="00611B1C" w:rsidRDefault="00E94F6E" w:rsidP="00AC6F68">
      <w:pPr>
        <w:spacing w:line="360" w:lineRule="auto"/>
        <w:rPr>
          <w:rFonts w:ascii="Times New Roman" w:hAnsi="Times New Roman" w:cs="Times New Roman"/>
        </w:rPr>
      </w:pPr>
    </w:p>
    <w:p w14:paraId="51725823"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R1.20: The APPLICATION must be responsive to all button presses within 1 second of being pressed.</w:t>
      </w:r>
    </w:p>
    <w:p w14:paraId="2AAC0BAF"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give the user a positive experience using the APPLICATION.</w:t>
      </w:r>
    </w:p>
    <w:p w14:paraId="254911AA" w14:textId="77777777" w:rsidR="00E94F6E" w:rsidRPr="00611B1C" w:rsidRDefault="00E94F6E" w:rsidP="00AC6F68">
      <w:pPr>
        <w:spacing w:line="360" w:lineRule="auto"/>
        <w:rPr>
          <w:rFonts w:ascii="Times New Roman" w:hAnsi="Times New Roman" w:cs="Times New Roman"/>
        </w:rPr>
      </w:pPr>
    </w:p>
    <w:p w14:paraId="7F377F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R1.21: The generation of an ORAC score should not exceed 4 seconds.</w:t>
      </w:r>
    </w:p>
    <w:p w14:paraId="0F22213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deliver information promptly,</w:t>
      </w:r>
    </w:p>
    <w:p w14:paraId="2B6045B8" w14:textId="77777777" w:rsidR="00E94F6E" w:rsidRPr="00611B1C" w:rsidRDefault="00E94F6E" w:rsidP="00AC6F68">
      <w:pPr>
        <w:spacing w:line="360" w:lineRule="auto"/>
        <w:rPr>
          <w:rFonts w:ascii="Times New Roman" w:hAnsi="Times New Roman" w:cs="Times New Roman"/>
        </w:rPr>
      </w:pPr>
    </w:p>
    <w:p w14:paraId="275F736B"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R1.22: Search results should load in less than 3 seconds.</w:t>
      </w:r>
    </w:p>
    <w:p w14:paraId="13DBA5F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promptly assist with the users search.</w:t>
      </w:r>
    </w:p>
    <w:p w14:paraId="6C7AC341" w14:textId="77777777" w:rsidR="00E94F6E" w:rsidRPr="00611B1C" w:rsidRDefault="00E94F6E" w:rsidP="00AC6F68">
      <w:pPr>
        <w:spacing w:line="360" w:lineRule="auto"/>
        <w:rPr>
          <w:rFonts w:ascii="Times New Roman" w:hAnsi="Times New Roman" w:cs="Times New Roman"/>
        </w:rPr>
      </w:pPr>
    </w:p>
    <w:p w14:paraId="3CA17C3D"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R1.23: Camera should launch within 2 seconds an application request. </w:t>
      </w:r>
    </w:p>
    <w:p w14:paraId="1A281218"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access to the camera seamlessly without delay.</w:t>
      </w:r>
    </w:p>
    <w:p w14:paraId="0E4AE5B5" w14:textId="77777777" w:rsidR="00E94F6E" w:rsidRPr="00611B1C" w:rsidRDefault="00E94F6E" w:rsidP="00AC6F68">
      <w:pPr>
        <w:spacing w:line="360" w:lineRule="auto"/>
        <w:rPr>
          <w:rFonts w:ascii="Times New Roman" w:hAnsi="Times New Roman" w:cs="Times New Roman"/>
        </w:rPr>
      </w:pPr>
    </w:p>
    <w:p w14:paraId="6A5B131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R1.24: Generation and exportation of shopping list should take no longer than 3 seconds. </w:t>
      </w:r>
    </w:p>
    <w:p w14:paraId="6DE3675F" w14:textId="1236F1A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quick access to information.</w:t>
      </w:r>
    </w:p>
    <w:p w14:paraId="1134DD9B" w14:textId="77777777" w:rsidR="00C4462A" w:rsidRDefault="00C4462A" w:rsidP="00E20F67">
      <w:pPr>
        <w:pStyle w:val="Heading1"/>
        <w:numPr>
          <w:ilvl w:val="1"/>
          <w:numId w:val="19"/>
        </w:numPr>
      </w:pPr>
      <w:bookmarkStart w:id="16" w:name="_Toc271363328"/>
      <w:r>
        <w:t>Design Implementation Requirements / Constraints</w:t>
      </w:r>
      <w:bookmarkEnd w:id="16"/>
    </w:p>
    <w:p w14:paraId="42290022" w14:textId="77777777" w:rsidR="00E94F6E" w:rsidRDefault="00E94F6E" w:rsidP="00E94F6E">
      <w:pPr>
        <w:pStyle w:val="ListParagraph"/>
        <w:ind w:left="360"/>
      </w:pPr>
    </w:p>
    <w:p w14:paraId="735E2B6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R1.25: The APPLICATION must be delivered to the client no later than the 4th December 2014</w:t>
      </w:r>
    </w:p>
    <w:p w14:paraId="7EB4076C" w14:textId="77777777" w:rsidR="00E94F6E" w:rsidRPr="00611B1C" w:rsidRDefault="00E94F6E" w:rsidP="00AC6F68">
      <w:pPr>
        <w:spacing w:line="360" w:lineRule="auto"/>
        <w:rPr>
          <w:rFonts w:ascii="Times New Roman" w:hAnsi="Times New Roman" w:cs="Times New Roman"/>
        </w:rPr>
      </w:pPr>
    </w:p>
    <w:p w14:paraId="5B8DC7EC"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R1.26: The APPLICATION must be compatible with Android devices running Android 4.1.1 and above</w:t>
      </w:r>
    </w:p>
    <w:p w14:paraId="693B952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eliminate compatibility issues, as 75% of Android devices run on 4.1.1 or above. </w:t>
      </w:r>
    </w:p>
    <w:p w14:paraId="2DD5F301" w14:textId="77777777" w:rsidR="00E94F6E" w:rsidRPr="00611B1C" w:rsidRDefault="00E94F6E" w:rsidP="00AC6F68">
      <w:pPr>
        <w:spacing w:line="360" w:lineRule="auto"/>
        <w:rPr>
          <w:rFonts w:ascii="Times New Roman" w:hAnsi="Times New Roman" w:cs="Times New Roman"/>
        </w:rPr>
      </w:pPr>
    </w:p>
    <w:p w14:paraId="03D82E2E"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R1.27: The APPLICATION shall attempt to be compatible with Android devices running older operating systems.</w:t>
      </w:r>
    </w:p>
    <w:p w14:paraId="177052C3"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users of older devices to access the APPLICATION</w:t>
      </w:r>
    </w:p>
    <w:p w14:paraId="4B23B138" w14:textId="77777777" w:rsidR="00E94F6E" w:rsidRPr="00611B1C" w:rsidRDefault="00E94F6E" w:rsidP="00AC6F68">
      <w:pPr>
        <w:spacing w:line="360" w:lineRule="auto"/>
        <w:rPr>
          <w:rFonts w:ascii="Times New Roman" w:hAnsi="Times New Roman" w:cs="Times New Roman"/>
        </w:rPr>
      </w:pPr>
    </w:p>
    <w:p w14:paraId="33529BE5"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R1.28: The APPLICATION must be compatible with a variety of screen sizes, and scale all elements accordingly.</w:t>
      </w:r>
    </w:p>
    <w:p w14:paraId="03335EE9"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cater to users who are using tablets or small devices</w:t>
      </w:r>
    </w:p>
    <w:p w14:paraId="64CCC564" w14:textId="77777777" w:rsidR="00E94F6E" w:rsidRPr="00611B1C" w:rsidRDefault="00E94F6E" w:rsidP="00AC6F68">
      <w:pPr>
        <w:spacing w:line="360" w:lineRule="auto"/>
        <w:rPr>
          <w:rFonts w:ascii="Times New Roman" w:hAnsi="Times New Roman" w:cs="Times New Roman"/>
        </w:rPr>
      </w:pPr>
    </w:p>
    <w:p w14:paraId="1EBD88BD"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R1.29: The APPLICATION colour scheme must match that of the Cadence health website</w:t>
      </w:r>
    </w:p>
    <w:p w14:paraId="68338B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identify the APPLICATION with Cadence health, and ensure continuity across their product range</w:t>
      </w:r>
    </w:p>
    <w:p w14:paraId="1C7613F4" w14:textId="77777777" w:rsidR="00E94F6E" w:rsidRPr="00611B1C" w:rsidRDefault="00E94F6E" w:rsidP="00AC6F68">
      <w:pPr>
        <w:spacing w:line="360" w:lineRule="auto"/>
        <w:rPr>
          <w:rFonts w:ascii="Times New Roman" w:hAnsi="Times New Roman" w:cs="Times New Roman"/>
        </w:rPr>
      </w:pPr>
    </w:p>
    <w:p w14:paraId="78E82EB6"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R1.30: The APPLICATION must follow the Android Design guidelines and conform to common UI patterns</w:t>
      </w:r>
    </w:p>
    <w:p w14:paraId="7E54E95C"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conform with guidelines set out by Google</w:t>
      </w:r>
    </w:p>
    <w:p w14:paraId="1A896855" w14:textId="77777777" w:rsidR="00E94F6E" w:rsidRPr="00611B1C" w:rsidRDefault="00E94F6E" w:rsidP="00AC6F68">
      <w:pPr>
        <w:spacing w:line="360" w:lineRule="auto"/>
        <w:rPr>
          <w:rFonts w:ascii="Times New Roman" w:hAnsi="Times New Roman" w:cs="Times New Roman"/>
        </w:rPr>
      </w:pPr>
    </w:p>
    <w:p w14:paraId="24744CBD"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R1.31: The APPLICATION does not redefine the expected function of a system icon (such as the "home" or "back " buttons)</w:t>
      </w:r>
    </w:p>
    <w:p w14:paraId="1CB0A98E"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avoid confusion with the users.</w:t>
      </w:r>
    </w:p>
    <w:p w14:paraId="40657D95" w14:textId="77777777" w:rsidR="00E94F6E" w:rsidRPr="00611B1C" w:rsidRDefault="00E94F6E" w:rsidP="00AC6F68">
      <w:pPr>
        <w:spacing w:line="360" w:lineRule="auto"/>
        <w:rPr>
          <w:rFonts w:ascii="Times New Roman" w:hAnsi="Times New Roman" w:cs="Times New Roman"/>
        </w:rPr>
      </w:pPr>
    </w:p>
    <w:p w14:paraId="108FA488"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R1.32: The APPLICATION does not misuse Android UI patterns, which would make a standard user become confused. </w:t>
      </w:r>
    </w:p>
    <w:p w14:paraId="71A7C2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avoid confusion with the users. </w:t>
      </w:r>
    </w:p>
    <w:p w14:paraId="4BD80BCD" w14:textId="77777777" w:rsidR="00E94F6E" w:rsidRPr="00611B1C" w:rsidRDefault="00E94F6E" w:rsidP="00AC6F68">
      <w:pPr>
        <w:spacing w:line="360" w:lineRule="auto"/>
        <w:rPr>
          <w:rFonts w:ascii="Times New Roman" w:hAnsi="Times New Roman" w:cs="Times New Roman"/>
        </w:rPr>
      </w:pPr>
    </w:p>
    <w:p w14:paraId="3A49A34C"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R1.33: The APPLICATION must function normally when installed on an SD card</w:t>
      </w:r>
    </w:p>
    <w:p w14:paraId="360A5CB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to store the APPLICATION on an SD card. </w:t>
      </w:r>
    </w:p>
    <w:p w14:paraId="4692FA72" w14:textId="77777777" w:rsidR="00E94F6E" w:rsidRPr="00611B1C" w:rsidRDefault="00E94F6E" w:rsidP="00AC6F68">
      <w:pPr>
        <w:spacing w:line="360" w:lineRule="auto"/>
        <w:rPr>
          <w:rFonts w:ascii="Times New Roman" w:hAnsi="Times New Roman" w:cs="Times New Roman"/>
        </w:rPr>
      </w:pPr>
    </w:p>
    <w:p w14:paraId="0F9EC2D4"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R1.34: The APPLICATION must request the absolute minimum permissions that it needs to operate normally. </w:t>
      </w:r>
    </w:p>
    <w:p w14:paraId="58A50991"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ensure that the APPLICATION does not accidentally access unauthorised system resources</w:t>
      </w:r>
    </w:p>
    <w:p w14:paraId="4E6CF59D" w14:textId="77777777" w:rsidR="00E94F6E" w:rsidRPr="00611B1C" w:rsidRDefault="00E94F6E" w:rsidP="00AC6F68">
      <w:pPr>
        <w:spacing w:line="360" w:lineRule="auto"/>
        <w:rPr>
          <w:rFonts w:ascii="Times New Roman" w:hAnsi="Times New Roman" w:cs="Times New Roman"/>
        </w:rPr>
      </w:pPr>
    </w:p>
    <w:p w14:paraId="45175E21"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R1.35: The APPLICATION should support both landscape and portrait orientations</w:t>
      </w:r>
    </w:p>
    <w:p w14:paraId="2C82E684"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provide an adaptable view of the APPLICATIONs content</w:t>
      </w:r>
    </w:p>
    <w:p w14:paraId="34D21737" w14:textId="77777777" w:rsidR="00E94F6E" w:rsidRPr="00611B1C" w:rsidRDefault="00E94F6E" w:rsidP="00AC6F68">
      <w:pPr>
        <w:spacing w:line="360" w:lineRule="auto"/>
        <w:rPr>
          <w:rFonts w:ascii="Times New Roman" w:hAnsi="Times New Roman" w:cs="Times New Roman"/>
        </w:rPr>
      </w:pPr>
    </w:p>
    <w:p w14:paraId="7AD17AD5"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R1.36: The APPLICATION must adhere to the terms of the Google play developer content policy found at https://play.google.com/about/developer-content-policy.html</w:t>
      </w:r>
    </w:p>
    <w:p w14:paraId="6F7B9709" w14:textId="678FF70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the APPLICATION to be sold on the Google Play store.</w:t>
      </w:r>
    </w:p>
    <w:p w14:paraId="34262D7F" w14:textId="7312CA58" w:rsidR="00117C62" w:rsidRDefault="00C4462A" w:rsidP="00E20F67">
      <w:pPr>
        <w:pStyle w:val="Heading1"/>
        <w:numPr>
          <w:ilvl w:val="1"/>
          <w:numId w:val="19"/>
        </w:numPr>
      </w:pPr>
      <w:bookmarkStart w:id="17" w:name="_Toc271363329"/>
      <w:r>
        <w:t>Other Non-functional Requirements</w:t>
      </w:r>
      <w:bookmarkEnd w:id="17"/>
      <w:r>
        <w:tab/>
      </w:r>
    </w:p>
    <w:p w14:paraId="724676EB" w14:textId="77777777" w:rsidR="00E94F6E" w:rsidRDefault="00E94F6E" w:rsidP="00E94F6E"/>
    <w:p w14:paraId="697B7A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&lt;Insert APPLICATION Name&gt; v1.0 Non-Functional Requirements</w:t>
      </w:r>
    </w:p>
    <w:p w14:paraId="4104D94C" w14:textId="77777777" w:rsidR="00E94F6E" w:rsidRPr="00611B1C" w:rsidRDefault="00E94F6E" w:rsidP="00AC6F68">
      <w:pPr>
        <w:spacing w:line="360" w:lineRule="auto"/>
        <w:rPr>
          <w:rFonts w:ascii="Times New Roman" w:hAnsi="Times New Roman" w:cs="Times New Roman"/>
        </w:rPr>
      </w:pPr>
    </w:p>
    <w:p w14:paraId="72111D63"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R1.37: The APPLICATION shall improve user health</w:t>
      </w:r>
    </w:p>
    <w:p w14:paraId="15A1449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prove the need for this Application</w:t>
      </w:r>
    </w:p>
    <w:p w14:paraId="66D05434"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Regular examination of database traffic and reviews of the APPLICATION will determine if it is providing assistance. </w:t>
      </w:r>
    </w:p>
    <w:p w14:paraId="613B2D7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Examining the general health of state could possibly be used at a later stage.</w:t>
      </w:r>
    </w:p>
    <w:p w14:paraId="364B7775" w14:textId="77777777" w:rsidR="00E94F6E" w:rsidRPr="00611B1C" w:rsidRDefault="00E94F6E" w:rsidP="00AC6F68">
      <w:pPr>
        <w:spacing w:line="360" w:lineRule="auto"/>
        <w:rPr>
          <w:rFonts w:ascii="Times New Roman" w:hAnsi="Times New Roman" w:cs="Times New Roman"/>
        </w:rPr>
      </w:pPr>
    </w:p>
    <w:p w14:paraId="0832A5D0"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R1.38: The APPLICATION shall be available to users 24/7 with 100% reliability</w:t>
      </w:r>
    </w:p>
    <w:p w14:paraId="1A0FDC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t>Purpose: This is to ensure that all users will have access to the APPLICATIONs functionality at all times</w:t>
      </w:r>
    </w:p>
    <w:p w14:paraId="6D78CC9C" w14:textId="77777777" w:rsidR="00E94F6E" w:rsidRPr="00611B1C" w:rsidRDefault="00E94F6E" w:rsidP="00AC6F68">
      <w:pPr>
        <w:spacing w:line="360" w:lineRule="auto"/>
        <w:rPr>
          <w:rFonts w:ascii="Times New Roman" w:hAnsi="Times New Roman" w:cs="Times New Roman"/>
        </w:rPr>
      </w:pPr>
    </w:p>
    <w:p w14:paraId="4E4E753B"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R1.39: The APPLICATION shall be available to users without the requirement of installing additional software.</w:t>
      </w:r>
    </w:p>
    <w:p w14:paraId="32F43C50"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Purpose: This is to ensure that all users may easily access the APPLICATION.</w:t>
      </w:r>
    </w:p>
    <w:p w14:paraId="5EBAA7C5" w14:textId="77777777" w:rsidR="00E94F6E" w:rsidRPr="00611B1C" w:rsidRDefault="00E94F6E" w:rsidP="00AC6F68">
      <w:pPr>
        <w:spacing w:line="360" w:lineRule="auto"/>
        <w:rPr>
          <w:rFonts w:ascii="Times New Roman" w:hAnsi="Times New Roman" w:cs="Times New Roman"/>
        </w:rPr>
      </w:pPr>
    </w:p>
    <w:p w14:paraId="39C3212F"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R1.40: The APPLICATION shall provide accurate an ORAC RATING to users</w:t>
      </w:r>
    </w:p>
    <w:p w14:paraId="0DDCE224"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Purpose: To provide accurate statistics of meals to the </w:t>
      </w:r>
      <w:proofErr w:type="gramStart"/>
      <w:r w:rsidRPr="00611B1C">
        <w:rPr>
          <w:rFonts w:ascii="Times New Roman" w:hAnsi="Times New Roman" w:cs="Times New Roman"/>
        </w:rPr>
        <w:t>users which will help the user</w:t>
      </w:r>
      <w:proofErr w:type="gramEnd"/>
      <w:r w:rsidRPr="00611B1C">
        <w:rPr>
          <w:rFonts w:ascii="Times New Roman" w:hAnsi="Times New Roman" w:cs="Times New Roman"/>
        </w:rPr>
        <w:t xml:space="preserve"> make informed choices.</w:t>
      </w:r>
    </w:p>
    <w:p w14:paraId="6DDC3F4A"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R1.6 will provide these tests.</w:t>
      </w:r>
    </w:p>
    <w:p w14:paraId="3574ED46" w14:textId="77777777" w:rsidR="00E94F6E" w:rsidRPr="00611B1C" w:rsidRDefault="00E94F6E" w:rsidP="00AC6F68">
      <w:pPr>
        <w:spacing w:line="360" w:lineRule="auto"/>
        <w:rPr>
          <w:rFonts w:ascii="Times New Roman" w:hAnsi="Times New Roman" w:cs="Times New Roman"/>
        </w:rPr>
      </w:pPr>
    </w:p>
    <w:p w14:paraId="61BF65C7"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R1.41: The APPLICATION shall provide accurate ratings to users</w:t>
      </w:r>
    </w:p>
    <w:p w14:paraId="06B06AD9"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To provide accurate reviews of meals to help the user make informed choices.</w:t>
      </w:r>
    </w:p>
    <w:p w14:paraId="38FFBB5C"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10 meals created.</w:t>
      </w:r>
    </w:p>
    <w:p w14:paraId="45C3788F"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200 reviews on each meal generated</w:t>
      </w:r>
    </w:p>
    <w:p w14:paraId="76F4F25E" w14:textId="77777777" w:rsidR="00E94F6E" w:rsidRPr="00611B1C" w:rsidRDefault="00E94F6E" w:rsidP="00AC6F68">
      <w:pPr>
        <w:spacing w:line="360" w:lineRule="auto"/>
        <w:rPr>
          <w:rFonts w:ascii="Times New Roman" w:hAnsi="Times New Roman" w:cs="Times New Roman"/>
        </w:rPr>
      </w:pPr>
    </w:p>
    <w:p w14:paraId="2E02F9FC"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R1.42: The APPLICATION shall retain user anonymity</w:t>
      </w:r>
    </w:p>
    <w:p w14:paraId="433CF983"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anonymity to the user, as personal details being shared or access are not necessary.</w:t>
      </w:r>
    </w:p>
    <w:p w14:paraId="153CDC93" w14:textId="77777777" w:rsidR="00E94F6E" w:rsidRPr="00611B1C" w:rsidRDefault="00E94F6E" w:rsidP="00AC6F68">
      <w:pPr>
        <w:spacing w:line="360" w:lineRule="auto"/>
        <w:rPr>
          <w:rFonts w:ascii="Times New Roman" w:hAnsi="Times New Roman" w:cs="Times New Roman"/>
        </w:rPr>
      </w:pPr>
    </w:p>
    <w:p w14:paraId="5AE6BFE7"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R1.43: The APPLICATION shall record all stored meals for other users use.</w:t>
      </w:r>
    </w:p>
    <w:p w14:paraId="615CEC37"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 largely populated database of meals for the user to search and sort through at any time.</w:t>
      </w:r>
    </w:p>
    <w:p w14:paraId="44DED804"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20 users</w:t>
      </w:r>
    </w:p>
    <w:p w14:paraId="3411E9B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over multiple devices</w:t>
      </w:r>
    </w:p>
    <w:p w14:paraId="2E4010A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 meals submitted by each user</w:t>
      </w:r>
    </w:p>
    <w:p w14:paraId="6ACAFA0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meals must have attached GEOLOCATION </w:t>
      </w:r>
    </w:p>
    <w:p w14:paraId="07E7D7D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must be able to search, sort and view all meals by all users.</w:t>
      </w:r>
    </w:p>
    <w:p w14:paraId="644EE941" w14:textId="77777777" w:rsidR="00E94F6E" w:rsidRPr="00611B1C" w:rsidRDefault="00E94F6E" w:rsidP="00AC6F68">
      <w:pPr>
        <w:spacing w:line="360" w:lineRule="auto"/>
        <w:rPr>
          <w:rFonts w:ascii="Times New Roman" w:hAnsi="Times New Roman" w:cs="Times New Roman"/>
        </w:rPr>
      </w:pPr>
    </w:p>
    <w:p w14:paraId="42574046"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R1.44: The APPLICATION shall update its database to further identify information being input by the user</w:t>
      </w:r>
    </w:p>
    <w:p w14:paraId="2A87C061" w14:textId="3924B314" w:rsidR="00E94F6E" w:rsidRPr="00611B1C" w:rsidRDefault="00E94F6E" w:rsidP="00AC6F68">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 xml:space="preserve">Purpose: To allow for quicker </w:t>
      </w:r>
    </w:p>
    <w:p w14:paraId="34EC0435" w14:textId="77777777" w:rsidR="00E94F6E" w:rsidRPr="00611B1C" w:rsidRDefault="00E94F6E" w:rsidP="00AC6F68">
      <w:pPr>
        <w:spacing w:line="360" w:lineRule="auto"/>
        <w:rPr>
          <w:rFonts w:ascii="Times New Roman" w:hAnsi="Times New Roman" w:cs="Times New Roman"/>
        </w:rPr>
      </w:pPr>
    </w:p>
    <w:p w14:paraId="5D6A3D38" w14:textId="7777777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R1.45: The APPLICATION shall allow for future functionality to be added.</w:t>
      </w:r>
    </w:p>
    <w:p w14:paraId="48194FC9" w14:textId="60FBE0D8" w:rsidR="00117C62" w:rsidRPr="00AC6F68" w:rsidRDefault="00E94F6E" w:rsidP="00666313">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Purpose: To allow for development on other platforms and to add additional functionality</w:t>
      </w:r>
    </w:p>
    <w:sectPr w:rsidR="00117C62" w:rsidRPr="00AC6F68" w:rsidSect="00E8427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EAB67" w14:textId="77777777" w:rsidR="00C4462A" w:rsidRDefault="00C4462A" w:rsidP="00C4462A">
      <w:r>
        <w:separator/>
      </w:r>
    </w:p>
  </w:endnote>
  <w:endnote w:type="continuationSeparator" w:id="0">
    <w:p w14:paraId="5FAC8E42" w14:textId="77777777" w:rsidR="00C4462A" w:rsidRDefault="00C4462A" w:rsidP="00C4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1D05" w14:textId="77777777" w:rsidR="00C4462A" w:rsidRDefault="00C4462A">
    <w:pPr>
      <w:pStyle w:val="Footer"/>
    </w:pPr>
    <w:r>
      <w:tab/>
    </w:r>
    <w:r>
      <w:rPr>
        <w:rStyle w:val="PageNumber"/>
      </w:rPr>
      <w:fldChar w:fldCharType="begin"/>
    </w:r>
    <w:r>
      <w:rPr>
        <w:rStyle w:val="PageNumber"/>
      </w:rPr>
      <w:instrText xml:space="preserve"> PAGE </w:instrText>
    </w:r>
    <w:r>
      <w:rPr>
        <w:rStyle w:val="PageNumber"/>
      </w:rPr>
      <w:fldChar w:fldCharType="separate"/>
    </w:r>
    <w:r w:rsidR="00E71CEF">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6AAAA" w14:textId="77777777" w:rsidR="00C4462A" w:rsidRDefault="00C4462A" w:rsidP="00C4462A">
      <w:r>
        <w:separator/>
      </w:r>
    </w:p>
  </w:footnote>
  <w:footnote w:type="continuationSeparator" w:id="0">
    <w:p w14:paraId="43404A5C" w14:textId="77777777" w:rsidR="00C4462A" w:rsidRDefault="00C4462A" w:rsidP="00C446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C1F"/>
    <w:multiLevelType w:val="hybridMultilevel"/>
    <w:tmpl w:val="4620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B3143"/>
    <w:multiLevelType w:val="hybridMultilevel"/>
    <w:tmpl w:val="D8B2E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4A6335"/>
    <w:multiLevelType w:val="hybridMultilevel"/>
    <w:tmpl w:val="7974C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2557E"/>
    <w:multiLevelType w:val="hybridMultilevel"/>
    <w:tmpl w:val="2D187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5033D0"/>
    <w:multiLevelType w:val="hybridMultilevel"/>
    <w:tmpl w:val="C598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2FB0"/>
    <w:multiLevelType w:val="hybridMultilevel"/>
    <w:tmpl w:val="33E2BC02"/>
    <w:lvl w:ilvl="0" w:tplc="0C09000B">
      <w:start w:val="1"/>
      <w:numFmt w:val="bullet"/>
      <w:lvlText w:val=""/>
      <w:lvlJc w:val="left"/>
      <w:pPr>
        <w:ind w:left="360" w:hanging="360"/>
      </w:pPr>
      <w:rPr>
        <w:rFonts w:ascii="Wingdings" w:hAnsi="Wingdings" w:hint="default"/>
      </w:rPr>
    </w:lvl>
    <w:lvl w:ilvl="1" w:tplc="13AABF42">
      <w:numFmt w:val="bullet"/>
      <w:lvlText w:val="-"/>
      <w:lvlJc w:val="left"/>
      <w:pPr>
        <w:ind w:left="1080" w:hanging="360"/>
      </w:pPr>
      <w:rPr>
        <w:rFonts w:ascii="Arial" w:eastAsiaTheme="maj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507F4D"/>
    <w:multiLevelType w:val="hybridMultilevel"/>
    <w:tmpl w:val="34DC4C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66388"/>
    <w:multiLevelType w:val="hybridMultilevel"/>
    <w:tmpl w:val="2940D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A92F9D"/>
    <w:multiLevelType w:val="hybridMultilevel"/>
    <w:tmpl w:val="91FCED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609286F"/>
    <w:multiLevelType w:val="hybridMultilevel"/>
    <w:tmpl w:val="C74E7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E62A78"/>
    <w:multiLevelType w:val="hybridMultilevel"/>
    <w:tmpl w:val="376E0A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B4468DE"/>
    <w:multiLevelType w:val="hybridMultilevel"/>
    <w:tmpl w:val="DBE8F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F442A1"/>
    <w:multiLevelType w:val="hybridMultilevel"/>
    <w:tmpl w:val="BA606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BE6628"/>
    <w:multiLevelType w:val="hybridMultilevel"/>
    <w:tmpl w:val="AA146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BB470B"/>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8415A"/>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0E0358"/>
    <w:multiLevelType w:val="hybridMultilevel"/>
    <w:tmpl w:val="C7DC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2CE33AE"/>
    <w:multiLevelType w:val="hybridMultilevel"/>
    <w:tmpl w:val="608A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F11CB9"/>
    <w:multiLevelType w:val="hybridMultilevel"/>
    <w:tmpl w:val="45649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81AB2"/>
    <w:multiLevelType w:val="hybridMultilevel"/>
    <w:tmpl w:val="1F22D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E2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1"/>
  </w:num>
  <w:num w:numId="5">
    <w:abstractNumId w:val="11"/>
  </w:num>
  <w:num w:numId="6">
    <w:abstractNumId w:val="5"/>
  </w:num>
  <w:num w:numId="7">
    <w:abstractNumId w:val="16"/>
  </w:num>
  <w:num w:numId="8">
    <w:abstractNumId w:val="10"/>
  </w:num>
  <w:num w:numId="9">
    <w:abstractNumId w:val="3"/>
  </w:num>
  <w:num w:numId="10">
    <w:abstractNumId w:val="17"/>
  </w:num>
  <w:num w:numId="11">
    <w:abstractNumId w:val="19"/>
  </w:num>
  <w:num w:numId="12">
    <w:abstractNumId w:val="4"/>
  </w:num>
  <w:num w:numId="13">
    <w:abstractNumId w:val="6"/>
  </w:num>
  <w:num w:numId="14">
    <w:abstractNumId w:val="13"/>
  </w:num>
  <w:num w:numId="15">
    <w:abstractNumId w:val="2"/>
  </w:num>
  <w:num w:numId="16">
    <w:abstractNumId w:val="8"/>
  </w:num>
  <w:num w:numId="17">
    <w:abstractNumId w:val="18"/>
  </w:num>
  <w:num w:numId="18">
    <w:abstractNumId w:val="12"/>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62"/>
    <w:rsid w:val="00117C62"/>
    <w:rsid w:val="001E76EC"/>
    <w:rsid w:val="002C4072"/>
    <w:rsid w:val="00444B0D"/>
    <w:rsid w:val="004A4CE0"/>
    <w:rsid w:val="00523906"/>
    <w:rsid w:val="005901E7"/>
    <w:rsid w:val="005B7D08"/>
    <w:rsid w:val="00611B1C"/>
    <w:rsid w:val="00666313"/>
    <w:rsid w:val="006C257C"/>
    <w:rsid w:val="0071681C"/>
    <w:rsid w:val="00861D4F"/>
    <w:rsid w:val="009E419C"/>
    <w:rsid w:val="00AC6F68"/>
    <w:rsid w:val="00C4462A"/>
    <w:rsid w:val="00CA210B"/>
    <w:rsid w:val="00DA79DD"/>
    <w:rsid w:val="00E20F67"/>
    <w:rsid w:val="00E71CEF"/>
    <w:rsid w:val="00E84277"/>
    <w:rsid w:val="00E94F6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C61A6-C792-A94B-A20B-844AE378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3083</Words>
  <Characters>17576</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Daniel Richter</cp:lastModifiedBy>
  <cp:revision>9</cp:revision>
  <dcterms:created xsi:type="dcterms:W3CDTF">2014-09-03T01:12:00Z</dcterms:created>
  <dcterms:modified xsi:type="dcterms:W3CDTF">2014-09-03T01:33:00Z</dcterms:modified>
</cp:coreProperties>
</file>