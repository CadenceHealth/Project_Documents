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F4ED3" w:rsidTr="00C25D2E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D3" w:rsidRDefault="00C25D2E" w:rsidP="00C25D2E">
            <w:pPr>
              <w:pStyle w:val="Title"/>
              <w:spacing w:before="120"/>
              <w:rPr>
                <w:b/>
                <w:szCs w:val="28"/>
              </w:rPr>
            </w:pPr>
            <w:r>
              <w:t>Cadence Health Time Sheet Group 3</w:t>
            </w:r>
          </w:p>
        </w:tc>
      </w:tr>
    </w:tbl>
    <w:p w:rsidR="00237ABE" w:rsidRDefault="00DA06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1585"/>
        <w:gridCol w:w="1585"/>
        <w:gridCol w:w="1519"/>
        <w:gridCol w:w="1311"/>
        <w:gridCol w:w="1596"/>
      </w:tblGrid>
      <w:tr w:rsidR="00F7148C" w:rsidTr="00F7148C">
        <w:tc>
          <w:tcPr>
            <w:tcW w:w="1590" w:type="dxa"/>
          </w:tcPr>
          <w:p w:rsidR="00F7148C" w:rsidRDefault="00F7148C">
            <w:r>
              <w:t>Student ID, Surname</w:t>
            </w:r>
          </w:p>
        </w:tc>
        <w:tc>
          <w:tcPr>
            <w:tcW w:w="1669" w:type="dxa"/>
          </w:tcPr>
          <w:p w:rsidR="00F7148C" w:rsidRDefault="00F7148C">
            <w:r>
              <w:t>43295630</w:t>
            </w:r>
          </w:p>
          <w:p w:rsidR="00F7148C" w:rsidRDefault="00F7148C">
            <w:r>
              <w:t>James Moss</w:t>
            </w:r>
          </w:p>
        </w:tc>
        <w:tc>
          <w:tcPr>
            <w:tcW w:w="1669" w:type="dxa"/>
          </w:tcPr>
          <w:p w:rsidR="00F7148C" w:rsidRDefault="00F7148C"/>
        </w:tc>
        <w:tc>
          <w:tcPr>
            <w:tcW w:w="1638" w:type="dxa"/>
          </w:tcPr>
          <w:p w:rsidR="00F7148C" w:rsidRDefault="00F7148C"/>
        </w:tc>
        <w:tc>
          <w:tcPr>
            <w:tcW w:w="1537" w:type="dxa"/>
          </w:tcPr>
          <w:p w:rsidR="00F7148C" w:rsidRDefault="00F7148C"/>
        </w:tc>
        <w:tc>
          <w:tcPr>
            <w:tcW w:w="1139" w:type="dxa"/>
          </w:tcPr>
          <w:p w:rsidR="00F7148C" w:rsidRDefault="00F7148C"/>
        </w:tc>
      </w:tr>
      <w:tr w:rsidR="00F7148C" w:rsidTr="00F7148C">
        <w:trPr>
          <w:trHeight w:val="1704"/>
        </w:trPr>
        <w:tc>
          <w:tcPr>
            <w:tcW w:w="1590" w:type="dxa"/>
          </w:tcPr>
          <w:p w:rsidR="00F7148C" w:rsidRDefault="00F7148C">
            <w:r>
              <w:t>Task</w:t>
            </w:r>
          </w:p>
          <w:p w:rsidR="00F7148C" w:rsidRDefault="00F7148C"/>
          <w:p w:rsidR="00F7148C" w:rsidRDefault="00F7148C"/>
          <w:p w:rsidR="00F7148C" w:rsidRDefault="00F7148C"/>
          <w:p w:rsidR="00F7148C" w:rsidRDefault="00F7148C"/>
        </w:tc>
        <w:tc>
          <w:tcPr>
            <w:tcW w:w="1669" w:type="dxa"/>
          </w:tcPr>
          <w:p w:rsidR="00F7148C" w:rsidRDefault="00F7148C">
            <w:r>
              <w:t>Writing Functional Requirements</w:t>
            </w:r>
          </w:p>
        </w:tc>
        <w:tc>
          <w:tcPr>
            <w:tcW w:w="1669" w:type="dxa"/>
          </w:tcPr>
          <w:p w:rsidR="00F7148C" w:rsidRDefault="00F7148C">
            <w:r>
              <w:t>Writing Non-Functional Requirements</w:t>
            </w:r>
          </w:p>
        </w:tc>
        <w:tc>
          <w:tcPr>
            <w:tcW w:w="1638" w:type="dxa"/>
          </w:tcPr>
          <w:p w:rsidR="00F7148C" w:rsidRDefault="00F7148C">
            <w:r>
              <w:t>Writing Operating Environment</w:t>
            </w:r>
          </w:p>
        </w:tc>
        <w:tc>
          <w:tcPr>
            <w:tcW w:w="1537" w:type="dxa"/>
          </w:tcPr>
          <w:p w:rsidR="00F7148C" w:rsidRDefault="00F7148C">
            <w:r>
              <w:t>General meetings and discussion on individual team tasks.</w:t>
            </w:r>
          </w:p>
        </w:tc>
        <w:tc>
          <w:tcPr>
            <w:tcW w:w="1139" w:type="dxa"/>
          </w:tcPr>
          <w:p w:rsidR="00F7148C" w:rsidRDefault="00F7148C">
            <w:r>
              <w:t>Programming, beginning prototype application</w:t>
            </w:r>
          </w:p>
        </w:tc>
      </w:tr>
      <w:tr w:rsidR="00F7148C" w:rsidTr="00F7148C">
        <w:tc>
          <w:tcPr>
            <w:tcW w:w="1590" w:type="dxa"/>
          </w:tcPr>
          <w:p w:rsidR="00F7148C" w:rsidRDefault="00F7148C">
            <w:r>
              <w:t>Duration</w:t>
            </w:r>
          </w:p>
        </w:tc>
        <w:tc>
          <w:tcPr>
            <w:tcW w:w="1669" w:type="dxa"/>
          </w:tcPr>
          <w:p w:rsidR="00F7148C" w:rsidRDefault="00F7148C">
            <w:r>
              <w:t>4</w:t>
            </w:r>
          </w:p>
        </w:tc>
        <w:tc>
          <w:tcPr>
            <w:tcW w:w="1669" w:type="dxa"/>
          </w:tcPr>
          <w:p w:rsidR="00F7148C" w:rsidRDefault="00F7148C">
            <w:r>
              <w:t>2</w:t>
            </w:r>
          </w:p>
        </w:tc>
        <w:tc>
          <w:tcPr>
            <w:tcW w:w="1638" w:type="dxa"/>
          </w:tcPr>
          <w:p w:rsidR="00F7148C" w:rsidRDefault="00F7148C">
            <w:r>
              <w:t>2</w:t>
            </w:r>
          </w:p>
        </w:tc>
        <w:tc>
          <w:tcPr>
            <w:tcW w:w="1537" w:type="dxa"/>
          </w:tcPr>
          <w:p w:rsidR="00F7148C" w:rsidRDefault="00F7148C">
            <w:r>
              <w:t>8</w:t>
            </w:r>
          </w:p>
        </w:tc>
        <w:tc>
          <w:tcPr>
            <w:tcW w:w="1139" w:type="dxa"/>
          </w:tcPr>
          <w:p w:rsidR="00F7148C" w:rsidRDefault="00F7148C">
            <w:r>
              <w:t>4</w:t>
            </w:r>
          </w:p>
        </w:tc>
      </w:tr>
      <w:tr w:rsidR="00F7148C" w:rsidTr="00F7148C">
        <w:tc>
          <w:tcPr>
            <w:tcW w:w="1590" w:type="dxa"/>
          </w:tcPr>
          <w:p w:rsidR="00F7148C" w:rsidRDefault="00F7148C">
            <w:r>
              <w:t>Complexity</w:t>
            </w:r>
          </w:p>
          <w:p w:rsidR="00F7148C" w:rsidRDefault="00F7148C">
            <w:r>
              <w:t>(low-med-high)</w:t>
            </w:r>
          </w:p>
        </w:tc>
        <w:tc>
          <w:tcPr>
            <w:tcW w:w="1669" w:type="dxa"/>
          </w:tcPr>
          <w:p w:rsidR="00F7148C" w:rsidRDefault="00F7148C" w:rsidP="005F245E">
            <w:r>
              <w:t>Med-high</w:t>
            </w:r>
          </w:p>
        </w:tc>
        <w:tc>
          <w:tcPr>
            <w:tcW w:w="1669" w:type="dxa"/>
          </w:tcPr>
          <w:p w:rsidR="00F7148C" w:rsidRDefault="00F7148C" w:rsidP="005F245E">
            <w:r>
              <w:t>Med</w:t>
            </w:r>
          </w:p>
        </w:tc>
        <w:tc>
          <w:tcPr>
            <w:tcW w:w="1638" w:type="dxa"/>
          </w:tcPr>
          <w:p w:rsidR="00F7148C" w:rsidRDefault="00F7148C" w:rsidP="005F245E">
            <w:r>
              <w:t>Med-High</w:t>
            </w:r>
          </w:p>
        </w:tc>
        <w:tc>
          <w:tcPr>
            <w:tcW w:w="1537" w:type="dxa"/>
          </w:tcPr>
          <w:p w:rsidR="00F7148C" w:rsidRDefault="00F7148C" w:rsidP="005F245E">
            <w:r>
              <w:t>low</w:t>
            </w:r>
          </w:p>
        </w:tc>
        <w:tc>
          <w:tcPr>
            <w:tcW w:w="1139" w:type="dxa"/>
          </w:tcPr>
          <w:p w:rsidR="00F7148C" w:rsidRDefault="00F7148C" w:rsidP="005F245E">
            <w:r>
              <w:t>High</w:t>
            </w:r>
          </w:p>
        </w:tc>
      </w:tr>
      <w:tr w:rsidR="00F7148C" w:rsidTr="00F7148C">
        <w:trPr>
          <w:trHeight w:val="1259"/>
        </w:trPr>
        <w:tc>
          <w:tcPr>
            <w:tcW w:w="1590" w:type="dxa"/>
          </w:tcPr>
          <w:p w:rsidR="00F7148C" w:rsidRDefault="00F7148C">
            <w:r>
              <w:t>Linkage to other tasks</w:t>
            </w:r>
          </w:p>
        </w:tc>
        <w:tc>
          <w:tcPr>
            <w:tcW w:w="1669" w:type="dxa"/>
          </w:tcPr>
          <w:p w:rsidR="00F7148C" w:rsidRDefault="00F7148C">
            <w:r>
              <w:t>SRS</w:t>
            </w:r>
          </w:p>
        </w:tc>
        <w:tc>
          <w:tcPr>
            <w:tcW w:w="1669" w:type="dxa"/>
          </w:tcPr>
          <w:p w:rsidR="00F7148C" w:rsidRDefault="00F7148C">
            <w:r>
              <w:t>SRS</w:t>
            </w:r>
          </w:p>
        </w:tc>
        <w:tc>
          <w:tcPr>
            <w:tcW w:w="1638" w:type="dxa"/>
          </w:tcPr>
          <w:p w:rsidR="00F7148C" w:rsidRDefault="00F7148C">
            <w:r>
              <w:t>SRS</w:t>
            </w:r>
          </w:p>
        </w:tc>
        <w:tc>
          <w:tcPr>
            <w:tcW w:w="1537" w:type="dxa"/>
          </w:tcPr>
          <w:p w:rsidR="00F7148C" w:rsidRDefault="00F7148C">
            <w:r>
              <w:t>SRS, Project Plan, Overall Project</w:t>
            </w:r>
          </w:p>
        </w:tc>
        <w:tc>
          <w:tcPr>
            <w:tcW w:w="1139" w:type="dxa"/>
          </w:tcPr>
          <w:p w:rsidR="00F7148C" w:rsidRDefault="00F7148C">
            <w:r>
              <w:t>Prototype I</w:t>
            </w:r>
          </w:p>
        </w:tc>
      </w:tr>
    </w:tbl>
    <w:p w:rsidR="00CF4ED3" w:rsidRDefault="00CF4ED3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590"/>
        <w:gridCol w:w="1669"/>
        <w:gridCol w:w="1669"/>
        <w:gridCol w:w="4201"/>
      </w:tblGrid>
      <w:tr w:rsidR="00AD7699" w:rsidTr="00DA0677">
        <w:tc>
          <w:tcPr>
            <w:tcW w:w="1590" w:type="dxa"/>
          </w:tcPr>
          <w:p w:rsidR="00AD7699" w:rsidRDefault="00AD7699" w:rsidP="00D83189">
            <w:r>
              <w:t>Student ID, Surname</w:t>
            </w:r>
          </w:p>
        </w:tc>
        <w:tc>
          <w:tcPr>
            <w:tcW w:w="1669" w:type="dxa"/>
          </w:tcPr>
          <w:p w:rsidR="00AD7699" w:rsidRDefault="00AD7699" w:rsidP="00D83189">
            <w:r>
              <w:t>42736633</w:t>
            </w:r>
          </w:p>
          <w:p w:rsidR="00AD7699" w:rsidRDefault="00AD7699" w:rsidP="00D83189">
            <w:r>
              <w:t>Daniel Richter</w:t>
            </w:r>
          </w:p>
        </w:tc>
        <w:tc>
          <w:tcPr>
            <w:tcW w:w="1669" w:type="dxa"/>
          </w:tcPr>
          <w:p w:rsidR="00AD7699" w:rsidRDefault="00AD7699" w:rsidP="00D83189"/>
        </w:tc>
        <w:tc>
          <w:tcPr>
            <w:tcW w:w="4201" w:type="dxa"/>
          </w:tcPr>
          <w:p w:rsidR="00AD7699" w:rsidRDefault="00AD7699" w:rsidP="00D83189"/>
        </w:tc>
      </w:tr>
      <w:tr w:rsidR="00AD7699" w:rsidTr="00DA0677">
        <w:trPr>
          <w:trHeight w:val="1704"/>
        </w:trPr>
        <w:tc>
          <w:tcPr>
            <w:tcW w:w="1590" w:type="dxa"/>
          </w:tcPr>
          <w:p w:rsidR="00AD7699" w:rsidRDefault="00AD7699" w:rsidP="00D83189">
            <w:r>
              <w:t>Task</w:t>
            </w:r>
          </w:p>
          <w:p w:rsidR="00AD7699" w:rsidRDefault="00AD7699" w:rsidP="00D83189"/>
          <w:p w:rsidR="00AD7699" w:rsidRDefault="00AD7699" w:rsidP="00D83189"/>
          <w:p w:rsidR="00AD7699" w:rsidRDefault="00AD7699" w:rsidP="00D83189"/>
          <w:p w:rsidR="00AD7699" w:rsidRDefault="00AD7699" w:rsidP="00D83189"/>
        </w:tc>
        <w:tc>
          <w:tcPr>
            <w:tcW w:w="1669" w:type="dxa"/>
          </w:tcPr>
          <w:p w:rsidR="00AD7699" w:rsidRDefault="00AD7699" w:rsidP="00D83189">
            <w:r>
              <w:t>Working on project plan</w:t>
            </w:r>
          </w:p>
        </w:tc>
        <w:tc>
          <w:tcPr>
            <w:tcW w:w="1669" w:type="dxa"/>
          </w:tcPr>
          <w:p w:rsidR="00AD7699" w:rsidRDefault="00AD7699" w:rsidP="00D83189">
            <w:r>
              <w:t>Working on requirements document</w:t>
            </w:r>
          </w:p>
        </w:tc>
        <w:tc>
          <w:tcPr>
            <w:tcW w:w="4201" w:type="dxa"/>
          </w:tcPr>
          <w:p w:rsidR="00AD7699" w:rsidRDefault="00AD7699" w:rsidP="00D83189">
            <w:r>
              <w:t>General meetings and discussion on individual team tasks.</w:t>
            </w:r>
            <w:bookmarkStart w:id="0" w:name="_GoBack"/>
            <w:bookmarkEnd w:id="0"/>
          </w:p>
        </w:tc>
      </w:tr>
      <w:tr w:rsidR="00AD7699" w:rsidTr="00DA0677">
        <w:tc>
          <w:tcPr>
            <w:tcW w:w="1590" w:type="dxa"/>
          </w:tcPr>
          <w:p w:rsidR="00AD7699" w:rsidRDefault="00AD7699" w:rsidP="00D83189">
            <w:r>
              <w:t>Duration</w:t>
            </w:r>
          </w:p>
        </w:tc>
        <w:tc>
          <w:tcPr>
            <w:tcW w:w="1669" w:type="dxa"/>
          </w:tcPr>
          <w:p w:rsidR="00AD7699" w:rsidRDefault="00AD7699" w:rsidP="00D83189">
            <w:r>
              <w:t>4</w:t>
            </w:r>
          </w:p>
        </w:tc>
        <w:tc>
          <w:tcPr>
            <w:tcW w:w="1669" w:type="dxa"/>
          </w:tcPr>
          <w:p w:rsidR="00AD7699" w:rsidRDefault="00AD7699" w:rsidP="00D83189">
            <w:r>
              <w:t>1</w:t>
            </w:r>
          </w:p>
        </w:tc>
        <w:tc>
          <w:tcPr>
            <w:tcW w:w="4201" w:type="dxa"/>
          </w:tcPr>
          <w:p w:rsidR="00AD7699" w:rsidRDefault="00AD7699" w:rsidP="00D83189">
            <w:r>
              <w:t>8</w:t>
            </w:r>
          </w:p>
        </w:tc>
      </w:tr>
      <w:tr w:rsidR="00AD7699" w:rsidTr="00DA0677">
        <w:tc>
          <w:tcPr>
            <w:tcW w:w="1590" w:type="dxa"/>
          </w:tcPr>
          <w:p w:rsidR="00AD7699" w:rsidRDefault="00AD7699" w:rsidP="00D83189">
            <w:r>
              <w:t>Complexity</w:t>
            </w:r>
          </w:p>
          <w:p w:rsidR="00AD7699" w:rsidRDefault="00AD7699" w:rsidP="00D83189">
            <w:r>
              <w:t>(low-med-high)</w:t>
            </w:r>
          </w:p>
        </w:tc>
        <w:tc>
          <w:tcPr>
            <w:tcW w:w="1669" w:type="dxa"/>
          </w:tcPr>
          <w:p w:rsidR="00AD7699" w:rsidRDefault="00AD7699" w:rsidP="00AD7699">
            <w:r>
              <w:t>Med</w:t>
            </w:r>
          </w:p>
        </w:tc>
        <w:tc>
          <w:tcPr>
            <w:tcW w:w="1669" w:type="dxa"/>
          </w:tcPr>
          <w:p w:rsidR="00AD7699" w:rsidRDefault="00AD7699" w:rsidP="00D83189">
            <w:r>
              <w:t>Med</w:t>
            </w:r>
          </w:p>
        </w:tc>
        <w:tc>
          <w:tcPr>
            <w:tcW w:w="4201" w:type="dxa"/>
          </w:tcPr>
          <w:p w:rsidR="00AD7699" w:rsidRDefault="00AD7699" w:rsidP="00D83189">
            <w:r>
              <w:t>low</w:t>
            </w:r>
          </w:p>
        </w:tc>
      </w:tr>
      <w:tr w:rsidR="00AD7699" w:rsidTr="00DA0677">
        <w:trPr>
          <w:trHeight w:val="1259"/>
        </w:trPr>
        <w:tc>
          <w:tcPr>
            <w:tcW w:w="1590" w:type="dxa"/>
          </w:tcPr>
          <w:p w:rsidR="00AD7699" w:rsidRDefault="00AD7699" w:rsidP="00D83189">
            <w:r>
              <w:t>Linkage to other tasks</w:t>
            </w:r>
          </w:p>
        </w:tc>
        <w:tc>
          <w:tcPr>
            <w:tcW w:w="1669" w:type="dxa"/>
          </w:tcPr>
          <w:p w:rsidR="00AD7699" w:rsidRDefault="00AD7699" w:rsidP="00D83189"/>
        </w:tc>
        <w:tc>
          <w:tcPr>
            <w:tcW w:w="1669" w:type="dxa"/>
          </w:tcPr>
          <w:p w:rsidR="00AD7699" w:rsidRDefault="00AD7699" w:rsidP="00D83189">
            <w:r>
              <w:t>SRS</w:t>
            </w:r>
          </w:p>
        </w:tc>
        <w:tc>
          <w:tcPr>
            <w:tcW w:w="4201" w:type="dxa"/>
          </w:tcPr>
          <w:p w:rsidR="00AD7699" w:rsidRDefault="00AD7699" w:rsidP="00D83189">
            <w:r>
              <w:t>SRS, Project Plan, Overall Project</w:t>
            </w:r>
          </w:p>
        </w:tc>
      </w:tr>
    </w:tbl>
    <w:p w:rsidR="00AD7699" w:rsidRDefault="00AD7699"/>
    <w:p w:rsidR="00AD7699" w:rsidRDefault="00AD76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AD7699" w:rsidTr="00D83189">
        <w:tc>
          <w:tcPr>
            <w:tcW w:w="1848" w:type="dxa"/>
          </w:tcPr>
          <w:p w:rsidR="00AD7699" w:rsidRDefault="00AD7699" w:rsidP="00D83189">
            <w:r>
              <w:t>Student ID, Surname</w:t>
            </w:r>
          </w:p>
        </w:tc>
        <w:tc>
          <w:tcPr>
            <w:tcW w:w="1848" w:type="dxa"/>
          </w:tcPr>
          <w:p w:rsidR="00AD7699" w:rsidRDefault="00AD7699" w:rsidP="00D83189">
            <w:r>
              <w:t>42850355</w:t>
            </w:r>
          </w:p>
          <w:p w:rsidR="00AD7699" w:rsidRDefault="00AD7699" w:rsidP="00D83189">
            <w:proofErr w:type="spellStart"/>
            <w:r>
              <w:t>Demasi</w:t>
            </w:r>
            <w:proofErr w:type="spellEnd"/>
          </w:p>
        </w:tc>
        <w:tc>
          <w:tcPr>
            <w:tcW w:w="1848" w:type="dxa"/>
          </w:tcPr>
          <w:p w:rsidR="00AD7699" w:rsidRDefault="00AD7699" w:rsidP="00D83189"/>
        </w:tc>
        <w:tc>
          <w:tcPr>
            <w:tcW w:w="1849" w:type="dxa"/>
          </w:tcPr>
          <w:p w:rsidR="00AD7699" w:rsidRDefault="00AD7699" w:rsidP="00D83189"/>
        </w:tc>
      </w:tr>
      <w:tr w:rsidR="00AD7699" w:rsidTr="00D83189">
        <w:trPr>
          <w:trHeight w:val="1704"/>
        </w:trPr>
        <w:tc>
          <w:tcPr>
            <w:tcW w:w="1848" w:type="dxa"/>
          </w:tcPr>
          <w:p w:rsidR="00AD7699" w:rsidRDefault="00AD7699" w:rsidP="00D83189">
            <w:r>
              <w:t>Task</w:t>
            </w:r>
          </w:p>
          <w:p w:rsidR="00AD7699" w:rsidRDefault="00AD7699" w:rsidP="00D83189"/>
          <w:p w:rsidR="00AD7699" w:rsidRDefault="00AD7699" w:rsidP="00D83189"/>
          <w:p w:rsidR="00AD7699" w:rsidRDefault="00AD7699" w:rsidP="00D83189"/>
          <w:p w:rsidR="00AD7699" w:rsidRDefault="00AD7699" w:rsidP="00D83189"/>
        </w:tc>
        <w:tc>
          <w:tcPr>
            <w:tcW w:w="1848" w:type="dxa"/>
          </w:tcPr>
          <w:p w:rsidR="00AD7699" w:rsidRDefault="00AD7699" w:rsidP="00D83189">
            <w:r>
              <w:t>Work on Project Risks and management, and project resources</w:t>
            </w:r>
          </w:p>
        </w:tc>
        <w:tc>
          <w:tcPr>
            <w:tcW w:w="1848" w:type="dxa"/>
          </w:tcPr>
          <w:p w:rsidR="00AD7699" w:rsidRDefault="00AD7699" w:rsidP="00D83189">
            <w:r>
              <w:t>Working on product perspective and product functions</w:t>
            </w:r>
          </w:p>
        </w:tc>
        <w:tc>
          <w:tcPr>
            <w:tcW w:w="1849" w:type="dxa"/>
          </w:tcPr>
          <w:p w:rsidR="00AD7699" w:rsidRDefault="00AD7699" w:rsidP="00D83189">
            <w:r>
              <w:t xml:space="preserve">Checked through whole SRS and created definitions, acronyms and abbreviations </w:t>
            </w:r>
          </w:p>
        </w:tc>
      </w:tr>
      <w:tr w:rsidR="00AD7699" w:rsidTr="00D83189">
        <w:tc>
          <w:tcPr>
            <w:tcW w:w="1848" w:type="dxa"/>
          </w:tcPr>
          <w:p w:rsidR="00AD7699" w:rsidRDefault="00AD7699" w:rsidP="00D83189">
            <w:r>
              <w:t>Duration</w:t>
            </w:r>
          </w:p>
        </w:tc>
        <w:tc>
          <w:tcPr>
            <w:tcW w:w="1848" w:type="dxa"/>
          </w:tcPr>
          <w:p w:rsidR="00AD7699" w:rsidRDefault="00AD7699" w:rsidP="00D83189">
            <w:r>
              <w:t>4 hours</w:t>
            </w:r>
          </w:p>
        </w:tc>
        <w:tc>
          <w:tcPr>
            <w:tcW w:w="1848" w:type="dxa"/>
          </w:tcPr>
          <w:p w:rsidR="00AD7699" w:rsidRDefault="00AD7699" w:rsidP="00D83189">
            <w:r>
              <w:t>5 hours</w:t>
            </w:r>
          </w:p>
        </w:tc>
        <w:tc>
          <w:tcPr>
            <w:tcW w:w="1849" w:type="dxa"/>
          </w:tcPr>
          <w:p w:rsidR="00AD7699" w:rsidRDefault="00AD7699" w:rsidP="00D83189">
            <w:r>
              <w:t>1 hour</w:t>
            </w:r>
          </w:p>
        </w:tc>
      </w:tr>
      <w:tr w:rsidR="00AD7699" w:rsidTr="00D83189">
        <w:tc>
          <w:tcPr>
            <w:tcW w:w="1848" w:type="dxa"/>
          </w:tcPr>
          <w:p w:rsidR="00AD7699" w:rsidRDefault="00AD7699" w:rsidP="00D83189">
            <w:r>
              <w:lastRenderedPageBreak/>
              <w:t>Complexity</w:t>
            </w:r>
          </w:p>
          <w:p w:rsidR="00AD7699" w:rsidRDefault="00AD7699" w:rsidP="00D83189">
            <w:r>
              <w:t>(low-med-high)</w:t>
            </w:r>
          </w:p>
        </w:tc>
        <w:tc>
          <w:tcPr>
            <w:tcW w:w="1848" w:type="dxa"/>
          </w:tcPr>
          <w:p w:rsidR="00AD7699" w:rsidRDefault="00AD7699" w:rsidP="00D83189">
            <w:r>
              <w:t>Med-high</w:t>
            </w:r>
          </w:p>
        </w:tc>
        <w:tc>
          <w:tcPr>
            <w:tcW w:w="1848" w:type="dxa"/>
          </w:tcPr>
          <w:p w:rsidR="00AD7699" w:rsidRDefault="00AD7699" w:rsidP="00D83189">
            <w:r>
              <w:t>Med-high</w:t>
            </w:r>
          </w:p>
        </w:tc>
        <w:tc>
          <w:tcPr>
            <w:tcW w:w="1849" w:type="dxa"/>
          </w:tcPr>
          <w:p w:rsidR="00AD7699" w:rsidRDefault="00AD7699" w:rsidP="00D83189">
            <w:r>
              <w:t>low</w:t>
            </w:r>
          </w:p>
        </w:tc>
      </w:tr>
      <w:tr w:rsidR="00AD7699" w:rsidTr="00D83189">
        <w:trPr>
          <w:trHeight w:val="1259"/>
        </w:trPr>
        <w:tc>
          <w:tcPr>
            <w:tcW w:w="1848" w:type="dxa"/>
          </w:tcPr>
          <w:p w:rsidR="00AD7699" w:rsidRDefault="00AD7699" w:rsidP="00D83189">
            <w:r>
              <w:t>Linkage to other tasks</w:t>
            </w:r>
          </w:p>
        </w:tc>
        <w:tc>
          <w:tcPr>
            <w:tcW w:w="1848" w:type="dxa"/>
          </w:tcPr>
          <w:p w:rsidR="00AD7699" w:rsidRDefault="00AD7699" w:rsidP="00D83189">
            <w:r>
              <w:t>Part of overall project plan</w:t>
            </w:r>
          </w:p>
        </w:tc>
        <w:tc>
          <w:tcPr>
            <w:tcW w:w="1848" w:type="dxa"/>
          </w:tcPr>
          <w:p w:rsidR="00AD7699" w:rsidRDefault="00AD7699" w:rsidP="00D83189">
            <w:r>
              <w:t>Part of overall SRS</w:t>
            </w:r>
          </w:p>
        </w:tc>
        <w:tc>
          <w:tcPr>
            <w:tcW w:w="1849" w:type="dxa"/>
          </w:tcPr>
          <w:p w:rsidR="00AD7699" w:rsidRDefault="00AD7699" w:rsidP="00D83189">
            <w:r>
              <w:t>Part of overall SRS</w:t>
            </w:r>
          </w:p>
        </w:tc>
      </w:tr>
    </w:tbl>
    <w:p w:rsidR="00AD7699" w:rsidRDefault="00AD76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AD7699" w:rsidTr="00D83189">
        <w:tc>
          <w:tcPr>
            <w:tcW w:w="1848" w:type="dxa"/>
          </w:tcPr>
          <w:p w:rsidR="00AD7699" w:rsidRDefault="00AD7699" w:rsidP="00D83189">
            <w:r>
              <w:t>Student ID, Surname</w:t>
            </w:r>
          </w:p>
        </w:tc>
        <w:tc>
          <w:tcPr>
            <w:tcW w:w="1848" w:type="dxa"/>
          </w:tcPr>
          <w:p w:rsidR="00AD7699" w:rsidRDefault="00AD7699" w:rsidP="00D83189">
            <w:r>
              <w:t xml:space="preserve">42915600, </w:t>
            </w:r>
            <w:proofErr w:type="spellStart"/>
            <w:r>
              <w:t>Khavare</w:t>
            </w:r>
            <w:proofErr w:type="spellEnd"/>
          </w:p>
        </w:tc>
        <w:tc>
          <w:tcPr>
            <w:tcW w:w="1848" w:type="dxa"/>
          </w:tcPr>
          <w:p w:rsidR="00AD7699" w:rsidRDefault="00AD7699" w:rsidP="00D83189"/>
        </w:tc>
        <w:tc>
          <w:tcPr>
            <w:tcW w:w="1849" w:type="dxa"/>
          </w:tcPr>
          <w:p w:rsidR="00AD7699" w:rsidRDefault="00AD7699" w:rsidP="00D83189"/>
        </w:tc>
      </w:tr>
      <w:tr w:rsidR="00AD7699" w:rsidTr="00D83189">
        <w:trPr>
          <w:trHeight w:val="1704"/>
        </w:trPr>
        <w:tc>
          <w:tcPr>
            <w:tcW w:w="1848" w:type="dxa"/>
          </w:tcPr>
          <w:p w:rsidR="00AD7699" w:rsidRDefault="00AD7699" w:rsidP="00D83189">
            <w:r>
              <w:t>Task</w:t>
            </w:r>
          </w:p>
          <w:p w:rsidR="00AD7699" w:rsidRDefault="00AD7699" w:rsidP="00D83189"/>
          <w:p w:rsidR="00AD7699" w:rsidRDefault="00AD7699" w:rsidP="00D83189"/>
          <w:p w:rsidR="00AD7699" w:rsidRDefault="00AD7699" w:rsidP="00D83189"/>
          <w:p w:rsidR="00AD7699" w:rsidRDefault="00AD7699" w:rsidP="00D83189"/>
        </w:tc>
        <w:tc>
          <w:tcPr>
            <w:tcW w:w="1848" w:type="dxa"/>
          </w:tcPr>
          <w:p w:rsidR="00AD7699" w:rsidRDefault="00AD7699" w:rsidP="00D83189">
            <w:r>
              <w:t>Writing Purpose and Scope for SRS</w:t>
            </w:r>
          </w:p>
        </w:tc>
        <w:tc>
          <w:tcPr>
            <w:tcW w:w="1848" w:type="dxa"/>
          </w:tcPr>
          <w:p w:rsidR="00AD7699" w:rsidRDefault="00AD7699" w:rsidP="00D83189">
            <w:r>
              <w:t>Writing overview for SRS</w:t>
            </w:r>
          </w:p>
        </w:tc>
        <w:tc>
          <w:tcPr>
            <w:tcW w:w="1849" w:type="dxa"/>
          </w:tcPr>
          <w:p w:rsidR="00AD7699" w:rsidRDefault="00AD7699" w:rsidP="00D83189">
            <w:r>
              <w:t xml:space="preserve">Writing Purpose for Project Plan </w:t>
            </w:r>
          </w:p>
        </w:tc>
      </w:tr>
      <w:tr w:rsidR="00AD7699" w:rsidTr="00D83189">
        <w:tc>
          <w:tcPr>
            <w:tcW w:w="1848" w:type="dxa"/>
          </w:tcPr>
          <w:p w:rsidR="00AD7699" w:rsidRDefault="00AD7699" w:rsidP="00D83189">
            <w:r>
              <w:t>Duration</w:t>
            </w:r>
          </w:p>
        </w:tc>
        <w:tc>
          <w:tcPr>
            <w:tcW w:w="1848" w:type="dxa"/>
          </w:tcPr>
          <w:p w:rsidR="00AD7699" w:rsidRDefault="00AD7699" w:rsidP="00D83189">
            <w:r>
              <w:t>2 hours</w:t>
            </w:r>
          </w:p>
        </w:tc>
        <w:tc>
          <w:tcPr>
            <w:tcW w:w="1848" w:type="dxa"/>
          </w:tcPr>
          <w:p w:rsidR="00AD7699" w:rsidRDefault="00AD7699" w:rsidP="00D83189">
            <w:r>
              <w:t>2 hours</w:t>
            </w:r>
          </w:p>
        </w:tc>
        <w:tc>
          <w:tcPr>
            <w:tcW w:w="1849" w:type="dxa"/>
          </w:tcPr>
          <w:p w:rsidR="00AD7699" w:rsidRDefault="00AD7699" w:rsidP="00D83189">
            <w:r>
              <w:t>2 hours</w:t>
            </w:r>
          </w:p>
        </w:tc>
      </w:tr>
      <w:tr w:rsidR="00AD7699" w:rsidTr="00D83189">
        <w:tc>
          <w:tcPr>
            <w:tcW w:w="1848" w:type="dxa"/>
          </w:tcPr>
          <w:p w:rsidR="00AD7699" w:rsidRDefault="00AD7699" w:rsidP="00D83189">
            <w:r>
              <w:t>Complexity</w:t>
            </w:r>
          </w:p>
          <w:p w:rsidR="00AD7699" w:rsidRDefault="00AD7699" w:rsidP="00D83189">
            <w:r>
              <w:t>(low-med-high)</w:t>
            </w:r>
          </w:p>
        </w:tc>
        <w:tc>
          <w:tcPr>
            <w:tcW w:w="1848" w:type="dxa"/>
          </w:tcPr>
          <w:p w:rsidR="00AD7699" w:rsidRDefault="00AD7699" w:rsidP="00D83189">
            <w:r>
              <w:t>med</w:t>
            </w:r>
          </w:p>
        </w:tc>
        <w:tc>
          <w:tcPr>
            <w:tcW w:w="1848" w:type="dxa"/>
          </w:tcPr>
          <w:p w:rsidR="00AD7699" w:rsidRDefault="00AD7699" w:rsidP="00D83189">
            <w:r>
              <w:t>med</w:t>
            </w:r>
          </w:p>
        </w:tc>
        <w:tc>
          <w:tcPr>
            <w:tcW w:w="1849" w:type="dxa"/>
          </w:tcPr>
          <w:p w:rsidR="00AD7699" w:rsidRDefault="00AD7699" w:rsidP="00D83189">
            <w:r>
              <w:t>med</w:t>
            </w:r>
          </w:p>
        </w:tc>
      </w:tr>
      <w:tr w:rsidR="00AD7699" w:rsidTr="00D83189">
        <w:trPr>
          <w:trHeight w:val="1259"/>
        </w:trPr>
        <w:tc>
          <w:tcPr>
            <w:tcW w:w="1848" w:type="dxa"/>
          </w:tcPr>
          <w:p w:rsidR="00AD7699" w:rsidRDefault="00AD7699" w:rsidP="00D83189">
            <w:r>
              <w:t>Linkage to other tasks</w:t>
            </w:r>
          </w:p>
        </w:tc>
        <w:tc>
          <w:tcPr>
            <w:tcW w:w="1848" w:type="dxa"/>
          </w:tcPr>
          <w:p w:rsidR="00AD7699" w:rsidRDefault="00AD7699" w:rsidP="00D83189">
            <w:r>
              <w:t>SRS</w:t>
            </w:r>
          </w:p>
        </w:tc>
        <w:tc>
          <w:tcPr>
            <w:tcW w:w="1848" w:type="dxa"/>
          </w:tcPr>
          <w:p w:rsidR="00AD7699" w:rsidRDefault="00AD7699" w:rsidP="00D83189">
            <w:r>
              <w:t>SRS</w:t>
            </w:r>
          </w:p>
        </w:tc>
        <w:tc>
          <w:tcPr>
            <w:tcW w:w="1849" w:type="dxa"/>
          </w:tcPr>
          <w:p w:rsidR="00AD7699" w:rsidRDefault="00AD7699" w:rsidP="00D83189">
            <w:r>
              <w:t>Project Plan</w:t>
            </w:r>
          </w:p>
        </w:tc>
      </w:tr>
    </w:tbl>
    <w:p w:rsidR="00AD7699" w:rsidRDefault="00AD76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AD7699" w:rsidTr="00D83189">
        <w:tc>
          <w:tcPr>
            <w:tcW w:w="1848" w:type="dxa"/>
          </w:tcPr>
          <w:p w:rsidR="00AD7699" w:rsidRDefault="00AD7699" w:rsidP="00D83189">
            <w:r>
              <w:t>Student ID, Surname</w:t>
            </w:r>
          </w:p>
        </w:tc>
        <w:tc>
          <w:tcPr>
            <w:tcW w:w="1848" w:type="dxa"/>
          </w:tcPr>
          <w:p w:rsidR="00AD7699" w:rsidRDefault="00AD7699" w:rsidP="00D83189">
            <w:r>
              <w:t>42861950</w:t>
            </w:r>
          </w:p>
          <w:p w:rsidR="00AD7699" w:rsidRDefault="00AD7699" w:rsidP="00D83189">
            <w:r>
              <w:t>Williams</w:t>
            </w:r>
          </w:p>
        </w:tc>
        <w:tc>
          <w:tcPr>
            <w:tcW w:w="1848" w:type="dxa"/>
          </w:tcPr>
          <w:p w:rsidR="00AD7699" w:rsidRDefault="00AD7699" w:rsidP="00D83189"/>
        </w:tc>
        <w:tc>
          <w:tcPr>
            <w:tcW w:w="1849" w:type="dxa"/>
          </w:tcPr>
          <w:p w:rsidR="00AD7699" w:rsidRDefault="00AD7699" w:rsidP="00D83189"/>
        </w:tc>
      </w:tr>
      <w:tr w:rsidR="00AD7699" w:rsidTr="00D83189">
        <w:trPr>
          <w:trHeight w:val="1704"/>
        </w:trPr>
        <w:tc>
          <w:tcPr>
            <w:tcW w:w="1848" w:type="dxa"/>
          </w:tcPr>
          <w:p w:rsidR="00AD7699" w:rsidRDefault="00AD7699" w:rsidP="00D83189">
            <w:r>
              <w:t>Task</w:t>
            </w:r>
          </w:p>
          <w:p w:rsidR="00AD7699" w:rsidRDefault="00AD7699" w:rsidP="00D83189"/>
          <w:p w:rsidR="00AD7699" w:rsidRDefault="00AD7699" w:rsidP="00D83189"/>
          <w:p w:rsidR="00AD7699" w:rsidRDefault="00AD7699" w:rsidP="00D83189"/>
          <w:p w:rsidR="00AD7699" w:rsidRDefault="00AD7699" w:rsidP="00D83189"/>
        </w:tc>
        <w:tc>
          <w:tcPr>
            <w:tcW w:w="1848" w:type="dxa"/>
          </w:tcPr>
          <w:p w:rsidR="00AD7699" w:rsidRDefault="00AD7699" w:rsidP="00D83189">
            <w:r>
              <w:t xml:space="preserve">Writing Performance Requirements </w:t>
            </w:r>
          </w:p>
        </w:tc>
        <w:tc>
          <w:tcPr>
            <w:tcW w:w="1848" w:type="dxa"/>
          </w:tcPr>
          <w:p w:rsidR="00AD7699" w:rsidRDefault="00AD7699" w:rsidP="00D83189">
            <w:r>
              <w:t>Writing design implementation and constraints</w:t>
            </w:r>
          </w:p>
        </w:tc>
        <w:tc>
          <w:tcPr>
            <w:tcW w:w="1849" w:type="dxa"/>
          </w:tcPr>
          <w:p w:rsidR="00AD7699" w:rsidRDefault="00AD7699" w:rsidP="00D83189">
            <w:r>
              <w:t>Writing user documentation</w:t>
            </w:r>
          </w:p>
        </w:tc>
      </w:tr>
      <w:tr w:rsidR="00AD7699" w:rsidTr="00D83189">
        <w:tc>
          <w:tcPr>
            <w:tcW w:w="1848" w:type="dxa"/>
          </w:tcPr>
          <w:p w:rsidR="00AD7699" w:rsidRDefault="00AD7699" w:rsidP="00D83189">
            <w:r>
              <w:t>Duration</w:t>
            </w:r>
          </w:p>
        </w:tc>
        <w:tc>
          <w:tcPr>
            <w:tcW w:w="1848" w:type="dxa"/>
          </w:tcPr>
          <w:p w:rsidR="00AD7699" w:rsidRDefault="00AD7699" w:rsidP="00D83189">
            <w:r>
              <w:t>2 hours</w:t>
            </w:r>
          </w:p>
        </w:tc>
        <w:tc>
          <w:tcPr>
            <w:tcW w:w="1848" w:type="dxa"/>
          </w:tcPr>
          <w:p w:rsidR="00AD7699" w:rsidRDefault="00AD7699" w:rsidP="00D83189">
            <w:r>
              <w:t>2 hour</w:t>
            </w:r>
          </w:p>
        </w:tc>
        <w:tc>
          <w:tcPr>
            <w:tcW w:w="1849" w:type="dxa"/>
          </w:tcPr>
          <w:p w:rsidR="00AD7699" w:rsidRDefault="00AD7699" w:rsidP="00D83189">
            <w:r>
              <w:t>20 minutes</w:t>
            </w:r>
          </w:p>
        </w:tc>
      </w:tr>
      <w:tr w:rsidR="00AD7699" w:rsidTr="00D83189">
        <w:tc>
          <w:tcPr>
            <w:tcW w:w="1848" w:type="dxa"/>
          </w:tcPr>
          <w:p w:rsidR="00AD7699" w:rsidRDefault="00AD7699" w:rsidP="00D83189">
            <w:r>
              <w:t>Complexity</w:t>
            </w:r>
          </w:p>
          <w:p w:rsidR="00AD7699" w:rsidRDefault="00AD7699" w:rsidP="00D83189">
            <w:r>
              <w:t>(low-med-high)</w:t>
            </w:r>
          </w:p>
        </w:tc>
        <w:tc>
          <w:tcPr>
            <w:tcW w:w="1848" w:type="dxa"/>
          </w:tcPr>
          <w:p w:rsidR="00AD7699" w:rsidRDefault="00AD7699" w:rsidP="00D83189">
            <w:r>
              <w:t>med</w:t>
            </w:r>
          </w:p>
        </w:tc>
        <w:tc>
          <w:tcPr>
            <w:tcW w:w="1848" w:type="dxa"/>
          </w:tcPr>
          <w:p w:rsidR="00AD7699" w:rsidRDefault="00AD7699" w:rsidP="00D83189">
            <w:r>
              <w:t>med</w:t>
            </w:r>
          </w:p>
        </w:tc>
        <w:tc>
          <w:tcPr>
            <w:tcW w:w="1849" w:type="dxa"/>
          </w:tcPr>
          <w:p w:rsidR="00AD7699" w:rsidRDefault="00AD7699" w:rsidP="00D83189">
            <w:r>
              <w:t>Low</w:t>
            </w:r>
          </w:p>
        </w:tc>
      </w:tr>
      <w:tr w:rsidR="00AD7699" w:rsidTr="00D83189">
        <w:trPr>
          <w:trHeight w:val="1259"/>
        </w:trPr>
        <w:tc>
          <w:tcPr>
            <w:tcW w:w="1848" w:type="dxa"/>
          </w:tcPr>
          <w:p w:rsidR="00AD7699" w:rsidRDefault="00AD7699" w:rsidP="00D83189">
            <w:r>
              <w:t>Linkage to other tasks</w:t>
            </w:r>
          </w:p>
        </w:tc>
        <w:tc>
          <w:tcPr>
            <w:tcW w:w="1848" w:type="dxa"/>
          </w:tcPr>
          <w:p w:rsidR="00AD7699" w:rsidRDefault="00AD7699" w:rsidP="00D83189">
            <w:r>
              <w:t>SRS document</w:t>
            </w:r>
          </w:p>
        </w:tc>
        <w:tc>
          <w:tcPr>
            <w:tcW w:w="1848" w:type="dxa"/>
          </w:tcPr>
          <w:p w:rsidR="00AD7699" w:rsidRDefault="00AD7699" w:rsidP="00D83189">
            <w:r>
              <w:t>SRS document</w:t>
            </w:r>
          </w:p>
        </w:tc>
        <w:tc>
          <w:tcPr>
            <w:tcW w:w="1849" w:type="dxa"/>
          </w:tcPr>
          <w:p w:rsidR="00AD7699" w:rsidRDefault="00AD7699" w:rsidP="00D83189">
            <w:r>
              <w:t>SRS document</w:t>
            </w:r>
          </w:p>
        </w:tc>
      </w:tr>
    </w:tbl>
    <w:p w:rsidR="00AD7699" w:rsidRDefault="00AD7699"/>
    <w:sectPr w:rsidR="00AD7699" w:rsidSect="008D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CC6"/>
    <w:multiLevelType w:val="hybridMultilevel"/>
    <w:tmpl w:val="372CE6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D3"/>
    <w:rsid w:val="008D0C3F"/>
    <w:rsid w:val="00AD7699"/>
    <w:rsid w:val="00AF3A2E"/>
    <w:rsid w:val="00C25D2E"/>
    <w:rsid w:val="00CF4ED3"/>
    <w:rsid w:val="00D318F7"/>
    <w:rsid w:val="00DA0677"/>
    <w:rsid w:val="00F7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C3EF57-DDFC-4C76-BB8E-3114AC027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F4ED3"/>
    <w:pPr>
      <w:overflowPunct w:val="0"/>
      <w:autoSpaceDE w:val="0"/>
      <w:autoSpaceDN w:val="0"/>
      <w:adjustRightInd w:val="0"/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CF4ED3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F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9F76231A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MR Daniel Richter </cp:lastModifiedBy>
  <cp:revision>3</cp:revision>
  <dcterms:created xsi:type="dcterms:W3CDTF">2014-09-08T04:33:00Z</dcterms:created>
  <dcterms:modified xsi:type="dcterms:W3CDTF">2014-09-08T04:33:00Z</dcterms:modified>
</cp:coreProperties>
</file>