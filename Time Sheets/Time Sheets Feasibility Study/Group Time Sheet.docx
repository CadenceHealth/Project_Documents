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304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C12605">
            <w:r>
              <w:t xml:space="preserve">42850355, </w:t>
            </w:r>
            <w:proofErr w:type="spellStart"/>
            <w:r>
              <w:t>Demasi</w:t>
            </w:r>
            <w:proofErr w:type="spellEnd"/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C12605">
            <w:r>
              <w:t>Part 5,6 of feasibility study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C12605">
            <w:r>
              <w:t>2.5 hours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C12605">
            <w:r>
              <w:t>medium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C12605">
            <w:r>
              <w:t>Part of overall feasibility study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04587" w:rsidTr="006C0B08">
        <w:tc>
          <w:tcPr>
            <w:tcW w:w="1848" w:type="dxa"/>
          </w:tcPr>
          <w:p w:rsidR="00304587" w:rsidRDefault="00304587" w:rsidP="006C0B08">
            <w:r>
              <w:t>Student ID, Surname</w:t>
            </w:r>
          </w:p>
        </w:tc>
        <w:tc>
          <w:tcPr>
            <w:tcW w:w="1848" w:type="dxa"/>
          </w:tcPr>
          <w:p w:rsidR="00304587" w:rsidRDefault="00304587" w:rsidP="006C0B08">
            <w:r>
              <w:t>42861950</w:t>
            </w:r>
          </w:p>
          <w:p w:rsidR="00304587" w:rsidRDefault="00304587" w:rsidP="006C0B08">
            <w:r>
              <w:t>Williams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704"/>
        </w:trPr>
        <w:tc>
          <w:tcPr>
            <w:tcW w:w="1848" w:type="dxa"/>
          </w:tcPr>
          <w:p w:rsidR="00304587" w:rsidRDefault="00304587" w:rsidP="006C0B08">
            <w:bookmarkStart w:id="0" w:name="_GoBack"/>
            <w:r>
              <w:t>Task</w:t>
            </w:r>
          </w:p>
          <w:p w:rsidR="00304587" w:rsidRDefault="00304587" w:rsidP="006C0B08"/>
          <w:p w:rsidR="00304587" w:rsidRDefault="00304587" w:rsidP="006C0B08"/>
          <w:p w:rsidR="00304587" w:rsidRDefault="00304587" w:rsidP="006C0B08"/>
          <w:p w:rsidR="00304587" w:rsidRDefault="00304587" w:rsidP="006C0B08"/>
        </w:tc>
        <w:tc>
          <w:tcPr>
            <w:tcW w:w="1848" w:type="dxa"/>
          </w:tcPr>
          <w:p w:rsidR="00304587" w:rsidRDefault="00304587" w:rsidP="006C0B08">
            <w:r>
              <w:t xml:space="preserve">Research on cross platform development IDE's </w:t>
            </w:r>
          </w:p>
        </w:tc>
        <w:tc>
          <w:tcPr>
            <w:tcW w:w="1848" w:type="dxa"/>
          </w:tcPr>
          <w:p w:rsidR="00304587" w:rsidRDefault="00304587" w:rsidP="006C0B08">
            <w:r>
              <w:t>Contribution to feasibility document during group meetings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bookmarkEnd w:id="0"/>
      <w:tr w:rsidR="00304587" w:rsidTr="006C0B08">
        <w:tc>
          <w:tcPr>
            <w:tcW w:w="1848" w:type="dxa"/>
          </w:tcPr>
          <w:p w:rsidR="00304587" w:rsidRDefault="00304587" w:rsidP="006C0B08">
            <w:r>
              <w:t>Duration</w:t>
            </w:r>
          </w:p>
        </w:tc>
        <w:tc>
          <w:tcPr>
            <w:tcW w:w="1848" w:type="dxa"/>
          </w:tcPr>
          <w:p w:rsidR="00304587" w:rsidRDefault="00304587" w:rsidP="006C0B08">
            <w:r>
              <w:t>2 hours</w:t>
            </w:r>
          </w:p>
        </w:tc>
        <w:tc>
          <w:tcPr>
            <w:tcW w:w="1848" w:type="dxa"/>
          </w:tcPr>
          <w:p w:rsidR="00304587" w:rsidRDefault="00304587" w:rsidP="006C0B08">
            <w:r>
              <w:t>1 hour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Complexity</w:t>
            </w:r>
          </w:p>
          <w:p w:rsidR="00304587" w:rsidRDefault="00304587" w:rsidP="006C0B08">
            <w:r>
              <w:t>(low-med-high)</w:t>
            </w:r>
          </w:p>
        </w:tc>
        <w:tc>
          <w:tcPr>
            <w:tcW w:w="1848" w:type="dxa"/>
          </w:tcPr>
          <w:p w:rsidR="00304587" w:rsidRDefault="00304587" w:rsidP="006C0B08">
            <w:r>
              <w:t>Low</w:t>
            </w:r>
          </w:p>
        </w:tc>
        <w:tc>
          <w:tcPr>
            <w:tcW w:w="1848" w:type="dxa"/>
          </w:tcPr>
          <w:p w:rsidR="00304587" w:rsidRDefault="00304587" w:rsidP="006C0B08">
            <w:r>
              <w:t>Low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259"/>
        </w:trPr>
        <w:tc>
          <w:tcPr>
            <w:tcW w:w="1848" w:type="dxa"/>
          </w:tcPr>
          <w:p w:rsidR="00304587" w:rsidRDefault="00304587" w:rsidP="006C0B08">
            <w:r>
              <w:t>Linkage to other tasks</w:t>
            </w:r>
          </w:p>
        </w:tc>
        <w:tc>
          <w:tcPr>
            <w:tcW w:w="1848" w:type="dxa"/>
          </w:tcPr>
          <w:p w:rsidR="00304587" w:rsidRDefault="00304587" w:rsidP="006C0B08">
            <w:r>
              <w:t>Overall project development</w:t>
            </w:r>
          </w:p>
        </w:tc>
        <w:tc>
          <w:tcPr>
            <w:tcW w:w="1848" w:type="dxa"/>
          </w:tcPr>
          <w:p w:rsidR="00304587" w:rsidRDefault="00304587" w:rsidP="006C0B08">
            <w:r>
              <w:t>Feasibility document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</w:tbl>
    <w:p w:rsidR="00304587" w:rsidRDefault="00304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04587" w:rsidTr="006C0B08">
        <w:tc>
          <w:tcPr>
            <w:tcW w:w="1848" w:type="dxa"/>
          </w:tcPr>
          <w:p w:rsidR="00304587" w:rsidRDefault="00304587" w:rsidP="006C0B08">
            <w:r>
              <w:t>Student ID, Surname</w:t>
            </w:r>
          </w:p>
        </w:tc>
        <w:tc>
          <w:tcPr>
            <w:tcW w:w="1848" w:type="dxa"/>
          </w:tcPr>
          <w:p w:rsidR="00304587" w:rsidRDefault="00304587" w:rsidP="006C0B08">
            <w:r>
              <w:t xml:space="preserve">42915600, </w:t>
            </w:r>
            <w:proofErr w:type="spellStart"/>
            <w:r>
              <w:t>Khavare</w:t>
            </w:r>
            <w:proofErr w:type="spellEnd"/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704"/>
        </w:trPr>
        <w:tc>
          <w:tcPr>
            <w:tcW w:w="1848" w:type="dxa"/>
          </w:tcPr>
          <w:p w:rsidR="00304587" w:rsidRDefault="00304587" w:rsidP="006C0B08">
            <w:r>
              <w:t>Task</w:t>
            </w:r>
          </w:p>
          <w:p w:rsidR="00304587" w:rsidRDefault="00304587" w:rsidP="006C0B08"/>
          <w:p w:rsidR="00304587" w:rsidRDefault="00304587" w:rsidP="006C0B08"/>
          <w:p w:rsidR="00304587" w:rsidRDefault="00304587" w:rsidP="006C0B08"/>
          <w:p w:rsidR="00304587" w:rsidRDefault="00304587" w:rsidP="006C0B08"/>
        </w:tc>
        <w:tc>
          <w:tcPr>
            <w:tcW w:w="1848" w:type="dxa"/>
          </w:tcPr>
          <w:p w:rsidR="00304587" w:rsidRDefault="00304587" w:rsidP="006C0B08">
            <w:r>
              <w:t>Feasibility study – Success Factors &amp; Benefits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Duration</w:t>
            </w:r>
          </w:p>
        </w:tc>
        <w:tc>
          <w:tcPr>
            <w:tcW w:w="1848" w:type="dxa"/>
          </w:tcPr>
          <w:p w:rsidR="00304587" w:rsidRDefault="00304587" w:rsidP="006C0B08">
            <w:r>
              <w:t>3 hours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Complexity</w:t>
            </w:r>
          </w:p>
          <w:p w:rsidR="00304587" w:rsidRDefault="00304587" w:rsidP="006C0B08">
            <w:r>
              <w:t>(low-med-high)</w:t>
            </w:r>
          </w:p>
        </w:tc>
        <w:tc>
          <w:tcPr>
            <w:tcW w:w="1848" w:type="dxa"/>
          </w:tcPr>
          <w:p w:rsidR="00304587" w:rsidRDefault="00304587" w:rsidP="006C0B08">
            <w:r>
              <w:t>Med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259"/>
        </w:trPr>
        <w:tc>
          <w:tcPr>
            <w:tcW w:w="1848" w:type="dxa"/>
          </w:tcPr>
          <w:p w:rsidR="00304587" w:rsidRDefault="00304587" w:rsidP="006C0B08">
            <w:r>
              <w:lastRenderedPageBreak/>
              <w:t>Linkage to other tasks</w:t>
            </w:r>
          </w:p>
        </w:tc>
        <w:tc>
          <w:tcPr>
            <w:tcW w:w="1848" w:type="dxa"/>
          </w:tcPr>
          <w:p w:rsidR="00304587" w:rsidRDefault="00304587" w:rsidP="006C0B08">
            <w:r>
              <w:t>Feasibility Study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</w:tbl>
    <w:p w:rsidR="00304587" w:rsidRDefault="00304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04587" w:rsidTr="006C0B08">
        <w:tc>
          <w:tcPr>
            <w:tcW w:w="1848" w:type="dxa"/>
          </w:tcPr>
          <w:p w:rsidR="00304587" w:rsidRDefault="00304587" w:rsidP="006C0B08">
            <w:r>
              <w:t>Student ID, Surname</w:t>
            </w:r>
          </w:p>
        </w:tc>
        <w:tc>
          <w:tcPr>
            <w:tcW w:w="1848" w:type="dxa"/>
          </w:tcPr>
          <w:p w:rsidR="00304587" w:rsidRDefault="00304587" w:rsidP="006C0B08">
            <w:r>
              <w:t>43295630 – Moss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704"/>
        </w:trPr>
        <w:tc>
          <w:tcPr>
            <w:tcW w:w="1848" w:type="dxa"/>
          </w:tcPr>
          <w:p w:rsidR="00304587" w:rsidRDefault="00304587" w:rsidP="006C0B08">
            <w:r>
              <w:t>Task</w:t>
            </w:r>
          </w:p>
          <w:p w:rsidR="00304587" w:rsidRDefault="00304587" w:rsidP="006C0B08"/>
          <w:p w:rsidR="00304587" w:rsidRDefault="00304587" w:rsidP="006C0B08"/>
          <w:p w:rsidR="00304587" w:rsidRDefault="00304587" w:rsidP="006C0B08"/>
          <w:p w:rsidR="00304587" w:rsidRDefault="00304587" w:rsidP="006C0B08"/>
        </w:tc>
        <w:tc>
          <w:tcPr>
            <w:tcW w:w="1848" w:type="dxa"/>
          </w:tcPr>
          <w:p w:rsidR="00304587" w:rsidRPr="00317C92" w:rsidRDefault="00304587" w:rsidP="006C0B08">
            <w:r>
              <w:t>1.</w:t>
            </w:r>
            <w:r w:rsidRPr="00317C92">
              <w:t xml:space="preserve">Review of Feasibility Study </w:t>
            </w:r>
          </w:p>
        </w:tc>
        <w:tc>
          <w:tcPr>
            <w:tcW w:w="1848" w:type="dxa"/>
          </w:tcPr>
          <w:p w:rsidR="00304587" w:rsidRDefault="00304587" w:rsidP="006C0B08">
            <w:r>
              <w:t>2.Research into IDE for Android and IOS development</w:t>
            </w:r>
          </w:p>
        </w:tc>
        <w:tc>
          <w:tcPr>
            <w:tcW w:w="1849" w:type="dxa"/>
          </w:tcPr>
          <w:p w:rsidR="00304587" w:rsidRDefault="00304587" w:rsidP="006C0B08">
            <w:proofErr w:type="gramStart"/>
            <w:r>
              <w:t>3.Learning</w:t>
            </w:r>
            <w:proofErr w:type="gramEnd"/>
            <w:r>
              <w:t xml:space="preserve"> our current intended IDE language (Titanium) and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Duration</w:t>
            </w:r>
          </w:p>
        </w:tc>
        <w:tc>
          <w:tcPr>
            <w:tcW w:w="1848" w:type="dxa"/>
          </w:tcPr>
          <w:p w:rsidR="00304587" w:rsidRDefault="00304587" w:rsidP="006C0B08">
            <w:r>
              <w:t>20mins</w:t>
            </w:r>
          </w:p>
        </w:tc>
        <w:tc>
          <w:tcPr>
            <w:tcW w:w="1848" w:type="dxa"/>
          </w:tcPr>
          <w:p w:rsidR="00304587" w:rsidRDefault="00304587" w:rsidP="006C0B08">
            <w:r>
              <w:t>2hrs</w:t>
            </w:r>
          </w:p>
        </w:tc>
        <w:tc>
          <w:tcPr>
            <w:tcW w:w="1849" w:type="dxa"/>
          </w:tcPr>
          <w:p w:rsidR="00304587" w:rsidRDefault="00304587" w:rsidP="006C0B08">
            <w:r>
              <w:t>3hrs</w:t>
            </w:r>
          </w:p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Complexity</w:t>
            </w:r>
          </w:p>
          <w:p w:rsidR="00304587" w:rsidRDefault="00304587" w:rsidP="006C0B08">
            <w:r>
              <w:t>(low-med-high)</w:t>
            </w:r>
          </w:p>
        </w:tc>
        <w:tc>
          <w:tcPr>
            <w:tcW w:w="1848" w:type="dxa"/>
          </w:tcPr>
          <w:p w:rsidR="00304587" w:rsidRDefault="00304587" w:rsidP="006C0B08">
            <w:r>
              <w:t>Easy</w:t>
            </w:r>
          </w:p>
        </w:tc>
        <w:tc>
          <w:tcPr>
            <w:tcW w:w="1848" w:type="dxa"/>
          </w:tcPr>
          <w:p w:rsidR="00304587" w:rsidRDefault="00304587" w:rsidP="006C0B08">
            <w:r>
              <w:t>Medium</w:t>
            </w:r>
          </w:p>
        </w:tc>
        <w:tc>
          <w:tcPr>
            <w:tcW w:w="1849" w:type="dxa"/>
          </w:tcPr>
          <w:p w:rsidR="00304587" w:rsidRDefault="00304587" w:rsidP="006C0B08">
            <w:r>
              <w:t>Medium</w:t>
            </w:r>
          </w:p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259"/>
        </w:trPr>
        <w:tc>
          <w:tcPr>
            <w:tcW w:w="1848" w:type="dxa"/>
          </w:tcPr>
          <w:p w:rsidR="00304587" w:rsidRDefault="00304587" w:rsidP="006C0B08">
            <w:r>
              <w:t>Linkage to other tasks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8" w:type="dxa"/>
          </w:tcPr>
          <w:p w:rsidR="00304587" w:rsidRDefault="00304587" w:rsidP="006C0B08">
            <w:r>
              <w:t>3.0</w:t>
            </w:r>
          </w:p>
        </w:tc>
        <w:tc>
          <w:tcPr>
            <w:tcW w:w="1849" w:type="dxa"/>
          </w:tcPr>
          <w:p w:rsidR="00304587" w:rsidRDefault="00304587" w:rsidP="006C0B08">
            <w:r>
              <w:t>2.0</w:t>
            </w:r>
          </w:p>
        </w:tc>
        <w:tc>
          <w:tcPr>
            <w:tcW w:w="1849" w:type="dxa"/>
          </w:tcPr>
          <w:p w:rsidR="00304587" w:rsidRDefault="00304587" w:rsidP="006C0B08"/>
        </w:tc>
      </w:tr>
    </w:tbl>
    <w:p w:rsidR="00304587" w:rsidRDefault="00304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04587" w:rsidTr="006C0B08">
        <w:tc>
          <w:tcPr>
            <w:tcW w:w="1848" w:type="dxa"/>
          </w:tcPr>
          <w:p w:rsidR="00304587" w:rsidRDefault="00304587" w:rsidP="006C0B08">
            <w:r>
              <w:t>Student ID, Surname</w:t>
            </w:r>
          </w:p>
        </w:tc>
        <w:tc>
          <w:tcPr>
            <w:tcW w:w="1848" w:type="dxa"/>
          </w:tcPr>
          <w:p w:rsidR="00304587" w:rsidRDefault="00304587" w:rsidP="006C0B08">
            <w:r>
              <w:t>42736633</w:t>
            </w:r>
          </w:p>
          <w:p w:rsidR="00304587" w:rsidRDefault="00304587" w:rsidP="006C0B08">
            <w:r>
              <w:t>Richter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704"/>
        </w:trPr>
        <w:tc>
          <w:tcPr>
            <w:tcW w:w="1848" w:type="dxa"/>
          </w:tcPr>
          <w:p w:rsidR="00304587" w:rsidRDefault="00304587" w:rsidP="006C0B08">
            <w:r>
              <w:t>Task</w:t>
            </w:r>
          </w:p>
          <w:p w:rsidR="00304587" w:rsidRDefault="00304587" w:rsidP="006C0B08"/>
          <w:p w:rsidR="00304587" w:rsidRDefault="00304587" w:rsidP="006C0B08"/>
          <w:p w:rsidR="00304587" w:rsidRDefault="00304587" w:rsidP="006C0B08"/>
          <w:p w:rsidR="00304587" w:rsidRDefault="00304587" w:rsidP="006C0B08"/>
        </w:tc>
        <w:tc>
          <w:tcPr>
            <w:tcW w:w="1848" w:type="dxa"/>
          </w:tcPr>
          <w:p w:rsidR="00304587" w:rsidRDefault="00304587" w:rsidP="006C0B08">
            <w:r>
              <w:t>Part 1 – 3 of feasibly study</w:t>
            </w:r>
          </w:p>
        </w:tc>
        <w:tc>
          <w:tcPr>
            <w:tcW w:w="1848" w:type="dxa"/>
          </w:tcPr>
          <w:p w:rsidR="00304587" w:rsidRDefault="00304587" w:rsidP="006C0B08">
            <w:r>
              <w:t>Final review of feasibility study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Duration</w:t>
            </w:r>
          </w:p>
        </w:tc>
        <w:tc>
          <w:tcPr>
            <w:tcW w:w="1848" w:type="dxa"/>
          </w:tcPr>
          <w:p w:rsidR="00304587" w:rsidRDefault="00304587" w:rsidP="006C0B08">
            <w:r>
              <w:t>3 hours</w:t>
            </w:r>
          </w:p>
        </w:tc>
        <w:tc>
          <w:tcPr>
            <w:tcW w:w="1848" w:type="dxa"/>
          </w:tcPr>
          <w:p w:rsidR="00304587" w:rsidRDefault="00304587" w:rsidP="006C0B08">
            <w:r>
              <w:t>2 hours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c>
          <w:tcPr>
            <w:tcW w:w="1848" w:type="dxa"/>
          </w:tcPr>
          <w:p w:rsidR="00304587" w:rsidRDefault="00304587" w:rsidP="006C0B08">
            <w:r>
              <w:t>Complexity</w:t>
            </w:r>
          </w:p>
          <w:p w:rsidR="00304587" w:rsidRDefault="00304587" w:rsidP="006C0B08">
            <w:r>
              <w:t>(low-med-high)</w:t>
            </w:r>
          </w:p>
        </w:tc>
        <w:tc>
          <w:tcPr>
            <w:tcW w:w="1848" w:type="dxa"/>
          </w:tcPr>
          <w:p w:rsidR="00304587" w:rsidRDefault="00304587" w:rsidP="006C0B08">
            <w:r>
              <w:t>med</w:t>
            </w:r>
          </w:p>
        </w:tc>
        <w:tc>
          <w:tcPr>
            <w:tcW w:w="1848" w:type="dxa"/>
          </w:tcPr>
          <w:p w:rsidR="00304587" w:rsidRDefault="00304587" w:rsidP="006C0B08">
            <w:r>
              <w:t>med</w:t>
            </w:r>
          </w:p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  <w:tr w:rsidR="00304587" w:rsidTr="006C0B08">
        <w:trPr>
          <w:trHeight w:val="1259"/>
        </w:trPr>
        <w:tc>
          <w:tcPr>
            <w:tcW w:w="1848" w:type="dxa"/>
          </w:tcPr>
          <w:p w:rsidR="00304587" w:rsidRDefault="00304587" w:rsidP="006C0B08">
            <w:r>
              <w:t>Linkage to other tasks</w:t>
            </w:r>
          </w:p>
        </w:tc>
        <w:tc>
          <w:tcPr>
            <w:tcW w:w="1848" w:type="dxa"/>
          </w:tcPr>
          <w:p w:rsidR="00304587" w:rsidRDefault="00304587" w:rsidP="006C0B08">
            <w:r>
              <w:t>Feasibility study</w:t>
            </w:r>
          </w:p>
        </w:tc>
        <w:tc>
          <w:tcPr>
            <w:tcW w:w="1848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  <w:tc>
          <w:tcPr>
            <w:tcW w:w="1849" w:type="dxa"/>
          </w:tcPr>
          <w:p w:rsidR="00304587" w:rsidRDefault="00304587" w:rsidP="006C0B08"/>
        </w:tc>
      </w:tr>
    </w:tbl>
    <w:p w:rsidR="00304587" w:rsidRDefault="00304587"/>
    <w:sectPr w:rsidR="0030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D3"/>
    <w:rsid w:val="00304587"/>
    <w:rsid w:val="00AF3A2E"/>
    <w:rsid w:val="00C12605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4F672-89C7-488C-9163-427B2D26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3AE42B91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MR Daniel Richter </cp:lastModifiedBy>
  <cp:revision>2</cp:revision>
  <dcterms:created xsi:type="dcterms:W3CDTF">2014-08-18T06:44:00Z</dcterms:created>
  <dcterms:modified xsi:type="dcterms:W3CDTF">2014-08-18T06:44:00Z</dcterms:modified>
</cp:coreProperties>
</file>